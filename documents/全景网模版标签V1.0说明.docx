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34"/>
        <w:gridCol w:w="236"/>
        <w:gridCol w:w="3834"/>
      </w:tblGrid>
      <w:tr w:rsidR="00FF0AA2" w:rsidRPr="002925E6" w14:paraId="63B5D02F" w14:textId="77777777" w:rsidTr="00FF0AA2">
        <w:tc>
          <w:tcPr>
            <w:tcW w:w="3200" w:type="pct"/>
            <w:shd w:val="clear" w:color="auto" w:fill="983620" w:themeFill="accent2"/>
          </w:tcPr>
          <w:p w14:paraId="24781649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  <w:tc>
          <w:tcPr>
            <w:tcW w:w="104" w:type="pct"/>
          </w:tcPr>
          <w:p w14:paraId="2DFBAAD7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  <w:tc>
          <w:tcPr>
            <w:tcW w:w="1700" w:type="pct"/>
            <w:shd w:val="clear" w:color="auto" w:fill="7F7F7F" w:themeFill="text1" w:themeFillTint="80"/>
          </w:tcPr>
          <w:p w14:paraId="2AD5B60D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</w:tr>
      <w:tr w:rsidR="00FF0AA2" w:rsidRPr="002925E6" w14:paraId="36109C60" w14:textId="77777777" w:rsidTr="00FF0AA2">
        <w:trPr>
          <w:trHeight w:val="720"/>
        </w:trPr>
        <w:tc>
          <w:tcPr>
            <w:tcW w:w="3200" w:type="pct"/>
            <w:vAlign w:val="bottom"/>
          </w:tcPr>
          <w:p w14:paraId="51009582" w14:textId="77777777" w:rsidR="00BA2EE4" w:rsidRPr="002925E6" w:rsidRDefault="00BA2EE4">
            <w:pPr>
              <w:rPr>
                <w:rFonts w:ascii="Hei" w:eastAsia="Hei"/>
              </w:rPr>
            </w:pPr>
          </w:p>
        </w:tc>
        <w:tc>
          <w:tcPr>
            <w:tcW w:w="104" w:type="pct"/>
            <w:vAlign w:val="bottom"/>
          </w:tcPr>
          <w:p w14:paraId="1E746E6D" w14:textId="77777777" w:rsidR="00BA2EE4" w:rsidRPr="002925E6" w:rsidRDefault="00BA2EE4">
            <w:pPr>
              <w:rPr>
                <w:rFonts w:ascii="Hei" w:eastAsia="Hei"/>
              </w:rPr>
            </w:pPr>
          </w:p>
        </w:tc>
        <w:tc>
          <w:tcPr>
            <w:tcW w:w="1700" w:type="pct"/>
            <w:vAlign w:val="bottom"/>
          </w:tcPr>
          <w:p w14:paraId="73BD0909" w14:textId="77777777" w:rsidR="00BA2EE4" w:rsidRPr="002925E6" w:rsidRDefault="00FF0AA2" w:rsidP="009E734D">
            <w:pPr>
              <w:pStyle w:val="ab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2017-01-20</w:t>
            </w:r>
            <w:r w:rsidR="002F3DEB" w:rsidRPr="002925E6">
              <w:rPr>
                <w:rFonts w:ascii="Hei" w:eastAsia="Hei" w:hint="eastAsia"/>
              </w:rPr>
              <w:br/>
            </w:r>
          </w:p>
        </w:tc>
      </w:tr>
      <w:tr w:rsidR="00FF0AA2" w:rsidRPr="002925E6" w14:paraId="073310A6" w14:textId="77777777" w:rsidTr="00FF0AA2">
        <w:trPr>
          <w:trHeight w:val="1800"/>
        </w:trPr>
        <w:tc>
          <w:tcPr>
            <w:tcW w:w="3200" w:type="pct"/>
            <w:vAlign w:val="bottom"/>
          </w:tcPr>
          <w:sdt>
            <w:sdtPr>
              <w:rPr>
                <w:rFonts w:ascii="Hei" w:eastAsia="Hei" w:hint="eastAsia"/>
              </w:rPr>
              <w:alias w:val="职位"/>
              <w:tag w:val=""/>
              <w:id w:val="-841541200"/>
              <w:placeholder>
                <w:docPart w:val="DC95D400C6225748876C7813233F5E3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364BDD53" w14:textId="77777777" w:rsidR="00BA2EE4" w:rsidRPr="002925E6" w:rsidRDefault="00035A85">
                <w:pPr>
                  <w:pStyle w:val="af4"/>
                  <w:jc w:val="both"/>
                  <w:rPr>
                    <w:rFonts w:ascii="Hei" w:eastAsia="Hei"/>
                  </w:rPr>
                </w:pPr>
                <w:r>
                  <w:rPr>
                    <w:rFonts w:ascii="Hei" w:eastAsia="Hei" w:hint="eastAsia"/>
                  </w:rPr>
                  <w:t>全景网模版标签</w:t>
                </w:r>
              </w:p>
            </w:sdtContent>
          </w:sdt>
          <w:p w14:paraId="177699D0" w14:textId="77777777" w:rsidR="00BA2EE4" w:rsidRPr="002925E6" w:rsidRDefault="002F0007" w:rsidP="00FF0AA2">
            <w:pPr>
              <w:pStyle w:val="af1"/>
              <w:rPr>
                <w:rFonts w:ascii="Hei" w:eastAsia="Hei"/>
              </w:rPr>
            </w:pPr>
            <w:sdt>
              <w:sdtPr>
                <w:rPr>
                  <w:rFonts w:ascii="Hei" w:eastAsia="Hei" w:hint="eastAsia"/>
                </w:rPr>
                <w:alias w:val="Subtitle"/>
                <w:tag w:val=""/>
                <w:id w:val="-1702467403"/>
                <w:placeholder>
                  <w:docPart w:val="4809F12BBC4B7A46A1EBAE6BCD4F334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340256">
                  <w:rPr>
                    <w:rFonts w:ascii="Hei" w:eastAsia="Hei" w:hint="eastAsia"/>
                  </w:rPr>
                  <w:t xml:space="preserve">TAG </w:t>
                </w:r>
                <w:r w:rsidR="00FF0AA2">
                  <w:rPr>
                    <w:rFonts w:ascii="Hei" w:eastAsia="Hei" w:hint="eastAsia"/>
                  </w:rPr>
                  <w:t>V1.0</w:t>
                </w:r>
              </w:sdtContent>
            </w:sdt>
          </w:p>
        </w:tc>
        <w:tc>
          <w:tcPr>
            <w:tcW w:w="104" w:type="pct"/>
            <w:vAlign w:val="bottom"/>
          </w:tcPr>
          <w:p w14:paraId="3BF7802D" w14:textId="77777777" w:rsidR="00BA2EE4" w:rsidRPr="002925E6" w:rsidRDefault="00BA2EE4">
            <w:pPr>
              <w:rPr>
                <w:rFonts w:ascii="Hei" w:eastAsia="Hei"/>
              </w:rPr>
            </w:pPr>
          </w:p>
        </w:tc>
        <w:tc>
          <w:tcPr>
            <w:tcW w:w="1700" w:type="pct"/>
            <w:vAlign w:val="bottom"/>
          </w:tcPr>
          <w:p w14:paraId="20FD205B" w14:textId="77777777" w:rsidR="00DC2CFC" w:rsidRDefault="00340256" w:rsidP="00340256">
            <w:pPr>
              <w:pStyle w:val="ContactDetails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>撰写</w:t>
            </w:r>
            <w:r w:rsidR="00FF0AA2">
              <w:rPr>
                <w:rFonts w:ascii="Hei" w:eastAsia="Hei" w:hint="eastAsia"/>
                <w:lang w:val="zh-CN"/>
              </w:rPr>
              <w:t>人</w:t>
            </w:r>
            <w:r w:rsidR="002F3DEB" w:rsidRPr="002925E6">
              <w:rPr>
                <w:rFonts w:ascii="Hei" w:eastAsia="Hei" w:hint="eastAsia"/>
                <w:lang w:val="zh-CN"/>
              </w:rPr>
              <w:t xml:space="preserve">: </w:t>
            </w:r>
            <w:r w:rsidR="0032775A">
              <w:rPr>
                <w:rFonts w:ascii="Hei" w:eastAsia="Hei" w:hint="eastAsia"/>
              </w:rPr>
              <w:t>张阳</w:t>
            </w:r>
            <w:r w:rsidR="002F3DEB" w:rsidRPr="002925E6">
              <w:rPr>
                <w:rFonts w:ascii="Hei" w:eastAsia="Hei" w:hint="eastAsia"/>
              </w:rPr>
              <w:br/>
            </w:r>
            <w:r w:rsidR="0032775A">
              <w:rPr>
                <w:rFonts w:ascii="Hei" w:eastAsia="Hei" w:hint="eastAsia"/>
                <w:lang w:val="zh-CN"/>
              </w:rPr>
              <w:t xml:space="preserve">MAIL </w:t>
            </w:r>
            <w:r w:rsidR="002F3DEB" w:rsidRPr="002925E6">
              <w:rPr>
                <w:rFonts w:ascii="Hei" w:eastAsia="Hei" w:hint="eastAsia"/>
                <w:lang w:val="zh-CN"/>
              </w:rPr>
              <w:t xml:space="preserve">: </w:t>
            </w:r>
            <w:r w:rsidR="00FF0AA2">
              <w:rPr>
                <w:rFonts w:ascii="Hei" w:eastAsia="Hei"/>
              </w:rPr>
              <w:t>sdzy890819@126.com</w:t>
            </w:r>
            <w:r w:rsidR="002F3DEB" w:rsidRPr="002925E6">
              <w:rPr>
                <w:rFonts w:ascii="Hei" w:eastAsia="Hei" w:hint="eastAsia"/>
              </w:rPr>
              <w:br/>
            </w:r>
            <w:r w:rsidR="002F3DEB" w:rsidRPr="002925E6">
              <w:rPr>
                <w:rFonts w:ascii="Hei" w:eastAsia="Hei" w:hint="eastAsia"/>
                <w:lang w:val="zh-CN"/>
              </w:rPr>
              <w:t>电话:</w:t>
            </w:r>
            <w:r w:rsidR="0032775A">
              <w:rPr>
                <w:rFonts w:ascii="Hei" w:eastAsia="Hei"/>
              </w:rPr>
              <w:t xml:space="preserve">   </w:t>
            </w:r>
            <w:r w:rsidR="00FF0AA2">
              <w:rPr>
                <w:rFonts w:ascii="Hei" w:eastAsia="Hei"/>
              </w:rPr>
              <w:t>18210550495</w:t>
            </w:r>
          </w:p>
          <w:p w14:paraId="29CF0D04" w14:textId="77777777" w:rsidR="00BA2EE4" w:rsidRPr="002925E6" w:rsidRDefault="00DC2CFC" w:rsidP="00340256">
            <w:pPr>
              <w:pStyle w:val="ContactDetails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QQ：</w:t>
            </w:r>
            <w:r w:rsidR="0032775A">
              <w:rPr>
                <w:rFonts w:ascii="Hei" w:eastAsia="Hei"/>
              </w:rPr>
              <w:t xml:space="preserve">  </w:t>
            </w:r>
            <w:r>
              <w:rPr>
                <w:rFonts w:ascii="Hei" w:eastAsia="Hei"/>
              </w:rPr>
              <w:t>466291570</w:t>
            </w:r>
            <w:r w:rsidR="002F3DEB" w:rsidRPr="002925E6">
              <w:rPr>
                <w:rFonts w:ascii="Hei" w:eastAsia="Hei" w:hint="eastAsia"/>
              </w:rPr>
              <w:br/>
            </w:r>
            <w:r w:rsidR="00340256">
              <w:rPr>
                <w:rFonts w:ascii="Hei" w:eastAsia="Hei" w:hint="eastAsia"/>
                <w:lang w:val="zh-CN"/>
              </w:rPr>
              <w:t>公司</w:t>
            </w:r>
            <w:r w:rsidR="00340256">
              <w:rPr>
                <w:rFonts w:ascii="Hei" w:eastAsia="Hei"/>
              </w:rPr>
              <w:t>:</w:t>
            </w:r>
            <w:r w:rsidR="0032775A">
              <w:rPr>
                <w:rFonts w:ascii="Hei" w:eastAsia="Hei"/>
              </w:rPr>
              <w:t xml:space="preserve">    </w:t>
            </w:r>
            <w:r w:rsidR="00340256">
              <w:rPr>
                <w:rFonts w:ascii="Hei" w:eastAsia="Hei" w:hint="eastAsia"/>
              </w:rPr>
              <w:t>潍坊华盛信息科技有限公司</w:t>
            </w:r>
          </w:p>
        </w:tc>
      </w:tr>
      <w:tr w:rsidR="00FF0AA2" w:rsidRPr="002925E6" w14:paraId="40F735C5" w14:textId="77777777" w:rsidTr="00FF0AA2">
        <w:tc>
          <w:tcPr>
            <w:tcW w:w="3200" w:type="pct"/>
            <w:shd w:val="clear" w:color="auto" w:fill="983620" w:themeFill="accent2"/>
          </w:tcPr>
          <w:p w14:paraId="4D125AA4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  <w:tc>
          <w:tcPr>
            <w:tcW w:w="104" w:type="pct"/>
          </w:tcPr>
          <w:p w14:paraId="542C111B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  <w:tc>
          <w:tcPr>
            <w:tcW w:w="1700" w:type="pct"/>
            <w:shd w:val="clear" w:color="auto" w:fill="7F7F7F" w:themeFill="text1" w:themeFillTint="80"/>
          </w:tcPr>
          <w:p w14:paraId="3999163F" w14:textId="77777777" w:rsidR="00BA2EE4" w:rsidRPr="002925E6" w:rsidRDefault="00BA2EE4">
            <w:pPr>
              <w:pStyle w:val="af"/>
              <w:rPr>
                <w:rFonts w:ascii="Hei" w:eastAsia="Hei"/>
              </w:rPr>
            </w:pPr>
          </w:p>
        </w:tc>
      </w:tr>
    </w:tbl>
    <w:p w14:paraId="66D699F6" w14:textId="77777777" w:rsidR="00BA2EE4" w:rsidRPr="002925E6" w:rsidRDefault="00BA2EE4">
      <w:pPr>
        <w:pStyle w:val="af"/>
        <w:rPr>
          <w:rFonts w:ascii="Hei" w:eastAsia="Hei"/>
        </w:rPr>
      </w:pPr>
    </w:p>
    <w:tbl>
      <w:tblPr>
        <w:tblW w:w="4936" w:type="pct"/>
        <w:tblInd w:w="144" w:type="dxa"/>
        <w:tblLook w:val="04A0" w:firstRow="1" w:lastRow="0" w:firstColumn="1" w:lastColumn="0" w:noHBand="0" w:noVBand="1"/>
      </w:tblPr>
      <w:tblGrid>
        <w:gridCol w:w="7092"/>
        <w:gridCol w:w="228"/>
        <w:gridCol w:w="3839"/>
      </w:tblGrid>
      <w:tr w:rsidR="00FF0AA2" w:rsidRPr="002925E6" w14:paraId="2D288DA6" w14:textId="77777777" w:rsidTr="00FF0AA2">
        <w:trPr>
          <w:trHeight w:val="2160"/>
        </w:trPr>
        <w:tc>
          <w:tcPr>
            <w:tcW w:w="3178" w:type="pct"/>
          </w:tcPr>
          <w:p w14:paraId="51DD5293" w14:textId="77777777" w:rsidR="00BA2EE4" w:rsidRPr="002925E6" w:rsidRDefault="00340256">
            <w:pPr>
              <w:pStyle w:val="1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>概述</w:t>
            </w:r>
          </w:p>
          <w:p w14:paraId="32B5B3EF" w14:textId="77777777" w:rsidR="00BA2EE4" w:rsidRPr="002925E6" w:rsidRDefault="00340256">
            <w:pPr>
              <w:rPr>
                <w:rFonts w:ascii="Hei" w:eastAsia="Hei"/>
              </w:rPr>
            </w:pPr>
            <w:r>
              <w:rPr>
                <w:rFonts w:ascii="Hei" w:eastAsia="Hei" w:hint="eastAsia"/>
                <w:bCs/>
                <w:color w:val="auto"/>
              </w:rPr>
              <w:t>全景网模版语言基于目前比较主流的模版语言Velocity改造而成，配合全景网CMS,实现数据的聚合数据</w:t>
            </w:r>
            <w:r w:rsidR="00447070">
              <w:rPr>
                <w:rFonts w:ascii="Hei" w:eastAsia="Hei" w:hint="eastAsia"/>
                <w:bCs/>
                <w:color w:val="auto"/>
              </w:rPr>
              <w:t>，除了Velocity基础的语法可以使用以外。新增了TAG数据聚合标签。［TAGLIST，</w:t>
            </w:r>
            <w:r w:rsidR="00035A85">
              <w:rPr>
                <w:rFonts w:ascii="Hei" w:eastAsia="Hei"/>
                <w:bCs/>
                <w:color w:val="auto"/>
              </w:rPr>
              <w:t>TAGDETAIL</w:t>
            </w:r>
            <w:r w:rsidR="00447070">
              <w:rPr>
                <w:rFonts w:ascii="Hei" w:eastAsia="Hei" w:hint="eastAsia"/>
                <w:bCs/>
                <w:color w:val="auto"/>
              </w:rPr>
              <w:t>］</w:t>
            </w:r>
            <w:r w:rsidR="009E734D" w:rsidRPr="002925E6">
              <w:rPr>
                <w:rFonts w:ascii="Hei" w:eastAsia="Hei" w:hint="eastAsia"/>
                <w:bCs/>
                <w:color w:val="auto"/>
              </w:rPr>
              <w:t>。</w:t>
            </w:r>
            <w:r w:rsidR="00035A85">
              <w:rPr>
                <w:rFonts w:ascii="Hei" w:eastAsia="Hei"/>
                <w:bCs/>
                <w:color w:val="auto"/>
              </w:rPr>
              <w:t xml:space="preserve"> TAGLIST</w:t>
            </w:r>
            <w:r w:rsidR="00035A85">
              <w:rPr>
                <w:rFonts w:ascii="Hei" w:eastAsia="Hei" w:hint="eastAsia"/>
                <w:bCs/>
                <w:color w:val="auto"/>
              </w:rPr>
              <w:t>标签用于聚合列表类、分页类列表数据。TAGDETAIL 标签主要用于聚合散列类数据。</w:t>
            </w:r>
          </w:p>
          <w:p w14:paraId="7FC4AC31" w14:textId="77777777" w:rsidR="00BA2EE4" w:rsidRPr="002925E6" w:rsidRDefault="00340256">
            <w:pPr>
              <w:pStyle w:val="1"/>
              <w:rPr>
                <w:rFonts w:ascii="Hei" w:eastAsia="Hei"/>
              </w:rPr>
            </w:pPr>
            <w:r>
              <w:rPr>
                <w:rFonts w:ascii="Hei" w:eastAsia="Hei" w:hint="eastAsia"/>
                <w:lang w:val="zh-CN"/>
              </w:rPr>
              <w:t>文档目的</w:t>
            </w:r>
          </w:p>
          <w:p w14:paraId="370EC1DF" w14:textId="77777777" w:rsidR="00BA2EE4" w:rsidRPr="00DC2CFC" w:rsidRDefault="00340256" w:rsidP="00DC2CFC">
            <w:pPr>
              <w:rPr>
                <w:rFonts w:ascii="Hei" w:eastAsia="Hei"/>
              </w:rPr>
            </w:pPr>
            <w:r>
              <w:rPr>
                <w:rFonts w:ascii="Hei" w:eastAsia="Hei" w:hint="eastAsia"/>
                <w:bCs/>
                <w:color w:val="auto"/>
              </w:rPr>
              <w:t>方便开发人员快速入手，并基于</w:t>
            </w:r>
            <w:r w:rsidR="00DC2CFC">
              <w:rPr>
                <w:rFonts w:ascii="Hei" w:eastAsia="Hei" w:hint="eastAsia"/>
                <w:bCs/>
                <w:color w:val="auto"/>
              </w:rPr>
              <w:t>Velocity +</w:t>
            </w:r>
            <w:r>
              <w:rPr>
                <w:rFonts w:ascii="Hei" w:eastAsia="Hei" w:hint="eastAsia"/>
                <w:bCs/>
                <w:color w:val="auto"/>
              </w:rPr>
              <w:t>TAG 语法 能做到快速迭代开发的目的</w:t>
            </w:r>
            <w:r w:rsidR="009E734D" w:rsidRPr="002925E6">
              <w:rPr>
                <w:rFonts w:ascii="Hei" w:eastAsia="Hei" w:hint="eastAsia"/>
                <w:bCs/>
                <w:color w:val="auto"/>
              </w:rPr>
              <w:t>。</w:t>
            </w:r>
          </w:p>
          <w:p w14:paraId="4C305B68" w14:textId="77777777" w:rsidR="00DC2CFC" w:rsidRDefault="00DC2CFC" w:rsidP="00447070">
            <w:pPr>
              <w:rPr>
                <w:rFonts w:ascii="Hei" w:eastAsia="Hei"/>
                <w:bCs/>
                <w:color w:val="auto"/>
              </w:rPr>
            </w:pPr>
            <w:r>
              <w:rPr>
                <w:rFonts w:ascii="Hei" w:eastAsia="Hei" w:hint="eastAsia"/>
                <w:bCs/>
                <w:color w:val="auto"/>
              </w:rPr>
              <w:t>本文档会使用快入简出 的方式介绍TAG的使用方法、包含TAG参数的传递使用说明、数据返回后的结构化数据的回调等。</w:t>
            </w:r>
          </w:p>
          <w:p w14:paraId="55FBBB47" w14:textId="0F542916" w:rsidR="00CC53E3" w:rsidRDefault="00CC53E3" w:rsidP="00447070">
            <w:pPr>
              <w:rPr>
                <w:rFonts w:ascii="Hei" w:eastAsia="Hei"/>
                <w:bCs/>
                <w:color w:val="auto"/>
              </w:rPr>
            </w:pPr>
          </w:p>
          <w:p w14:paraId="1CF9C7AA" w14:textId="7AC29F3B" w:rsidR="00CC53E3" w:rsidRDefault="00CC53E3" w:rsidP="00CC53E3">
            <w:pPr>
              <w:pStyle w:val="1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使用用途</w:t>
            </w:r>
          </w:p>
          <w:p w14:paraId="0CE2FAF7" w14:textId="77777777" w:rsidR="00CC53E3" w:rsidRPr="00CC53E3" w:rsidRDefault="00CC53E3" w:rsidP="00CC53E3"/>
          <w:p w14:paraId="0AB0F8BE" w14:textId="0F37A37C" w:rsidR="00CC53E3" w:rsidRPr="00CC53E3" w:rsidRDefault="00CC53E3" w:rsidP="00CC53E3">
            <w:pPr>
              <w:pStyle w:val="af7"/>
              <w:numPr>
                <w:ilvl w:val="0"/>
                <w:numId w:val="20"/>
              </w:numPr>
              <w:ind w:firstLineChars="0"/>
              <w:rPr>
                <w:rFonts w:ascii="Hei" w:eastAsia="Hei"/>
                <w:bCs/>
                <w:color w:val="auto"/>
              </w:rPr>
            </w:pPr>
            <w:r w:rsidRPr="00CC53E3">
              <w:rPr>
                <w:rFonts w:ascii="Hei" w:eastAsia="Hei" w:hint="eastAsia"/>
                <w:bCs/>
                <w:color w:val="auto"/>
              </w:rPr>
              <w:t>TAG</w:t>
            </w:r>
            <w:r>
              <w:rPr>
                <w:rFonts w:ascii="Hei" w:eastAsia="Hei" w:hint="eastAsia"/>
                <w:bCs/>
                <w:color w:val="auto"/>
              </w:rPr>
              <w:t>支持，第二模版类文件提取数据使用</w:t>
            </w:r>
          </w:p>
          <w:p w14:paraId="4CC1D2E1" w14:textId="3DE36177" w:rsidR="00CC53E3" w:rsidRDefault="00CC53E3" w:rsidP="00CC53E3">
            <w:pPr>
              <w:pStyle w:val="af7"/>
              <w:numPr>
                <w:ilvl w:val="0"/>
                <w:numId w:val="20"/>
              </w:numPr>
              <w:ind w:firstLineChars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TAG支持，模版类文件提取数据使用。</w:t>
            </w:r>
          </w:p>
          <w:p w14:paraId="571ED66A" w14:textId="50CABDDF" w:rsidR="00CC53E3" w:rsidRPr="00CC53E3" w:rsidRDefault="00CC53E3" w:rsidP="00CC53E3">
            <w:pPr>
              <w:pStyle w:val="af7"/>
              <w:numPr>
                <w:ilvl w:val="0"/>
                <w:numId w:val="20"/>
              </w:numPr>
              <w:ind w:firstLineChars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TAG支持，专题内文件提取数据使用。</w:t>
            </w:r>
          </w:p>
          <w:p w14:paraId="79543B47" w14:textId="77777777" w:rsidR="00CC53E3" w:rsidRDefault="00CC53E3" w:rsidP="00CC53E3"/>
          <w:p w14:paraId="2F72FC71" w14:textId="77777777" w:rsidR="00CC53E3" w:rsidRPr="00CC53E3" w:rsidRDefault="00CC53E3" w:rsidP="00CC53E3"/>
          <w:p w14:paraId="2AB8EAC3" w14:textId="5E4F45E8" w:rsidR="00CC53E3" w:rsidRDefault="00CC53E3" w:rsidP="00447070">
            <w:pPr>
              <w:rPr>
                <w:rFonts w:ascii="Hei" w:eastAsia="Hei"/>
                <w:bCs/>
                <w:color w:val="auto"/>
              </w:rPr>
            </w:pPr>
          </w:p>
          <w:p w14:paraId="762F84FC" w14:textId="77777777" w:rsidR="00447070" w:rsidRPr="00DC2CFC" w:rsidRDefault="00447070" w:rsidP="00447070">
            <w:pPr>
              <w:rPr>
                <w:rFonts w:ascii="Hei" w:eastAsia="Hei"/>
                <w:bCs/>
                <w:color w:val="auto"/>
              </w:rPr>
            </w:pPr>
          </w:p>
        </w:tc>
        <w:tc>
          <w:tcPr>
            <w:tcW w:w="102" w:type="pct"/>
          </w:tcPr>
          <w:p w14:paraId="180DC072" w14:textId="77777777" w:rsidR="00BA2EE4" w:rsidRPr="002925E6" w:rsidRDefault="00BA2EE4">
            <w:pPr>
              <w:rPr>
                <w:rFonts w:ascii="Hei" w:eastAsia="Hei"/>
              </w:rPr>
            </w:pPr>
          </w:p>
        </w:tc>
        <w:tc>
          <w:tcPr>
            <w:tcW w:w="1720" w:type="pct"/>
          </w:tcPr>
          <w:p w14:paraId="629C837E" w14:textId="77777777" w:rsidR="00DC2CFC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专心、</w:t>
            </w:r>
            <w:r w:rsidR="00447070">
              <w:rPr>
                <w:rFonts w:ascii="Hei" w:eastAsia="Hei" w:hint="eastAsia"/>
              </w:rPr>
              <w:t>专注、专业</w:t>
            </w:r>
          </w:p>
          <w:p w14:paraId="296D6DD0" w14:textId="77777777" w:rsidR="0032775A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</w:p>
          <w:p w14:paraId="661A93C2" w14:textId="77777777" w:rsidR="0032775A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</w:p>
          <w:p w14:paraId="24A37975" w14:textId="77777777" w:rsidR="0032775A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</w:p>
          <w:p w14:paraId="2E773A46" w14:textId="77777777" w:rsidR="0032775A" w:rsidRPr="002925E6" w:rsidRDefault="0032775A" w:rsidP="00DC2CFC">
            <w:pPr>
              <w:pStyle w:val="2"/>
              <w:numPr>
                <w:ilvl w:val="0"/>
                <w:numId w:val="0"/>
              </w:numPr>
              <w:rPr>
                <w:rFonts w:ascii="Hei" w:eastAsia="Hei"/>
              </w:rPr>
            </w:pPr>
          </w:p>
          <w:p w14:paraId="2F034ED2" w14:textId="77777777" w:rsidR="0032775A" w:rsidRPr="0032775A" w:rsidRDefault="009E734D" w:rsidP="0032775A">
            <w:pPr>
              <w:pStyle w:val="20"/>
              <w:rPr>
                <w:rFonts w:ascii="Hei" w:eastAsia="Hei"/>
                <w:lang w:val="zh-CN"/>
              </w:rPr>
            </w:pPr>
            <w:r w:rsidRPr="002925E6">
              <w:rPr>
                <w:rFonts w:ascii="Hei" w:eastAsia="Hei" w:hint="eastAsia"/>
                <w:lang w:val="zh-CN"/>
              </w:rPr>
              <w:t>里程碑</w:t>
            </w:r>
          </w:p>
          <w:p w14:paraId="2CF39B64" w14:textId="77777777" w:rsidR="0032775A" w:rsidRPr="002925E6" w:rsidRDefault="0032775A" w:rsidP="0032775A">
            <w:pPr>
              <w:pStyle w:val="a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2017-01-01</w:t>
            </w:r>
          </w:p>
          <w:p w14:paraId="189D21A6" w14:textId="77777777" w:rsidR="0032775A" w:rsidRPr="002925E6" w:rsidRDefault="0032775A" w:rsidP="0032775A">
            <w:pPr>
              <w:pStyle w:val="a5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全景网模版语言TAG开发测试，并测试通过</w:t>
            </w:r>
            <w:r w:rsidRPr="002925E6">
              <w:rPr>
                <w:rFonts w:ascii="Hei" w:eastAsia="Hei" w:hint="eastAsia"/>
              </w:rPr>
              <w:t>。</w:t>
            </w:r>
          </w:p>
          <w:p w14:paraId="5F209A5F" w14:textId="77777777" w:rsidR="00BA2EE4" w:rsidRPr="002925E6" w:rsidRDefault="002E0642">
            <w:pPr>
              <w:pStyle w:val="a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2016</w:t>
            </w:r>
            <w:r w:rsidR="00DC2CFC">
              <w:rPr>
                <w:rFonts w:ascii="Hei" w:eastAsia="Hei" w:hint="eastAsia"/>
              </w:rPr>
              <w:t>-12-26</w:t>
            </w:r>
          </w:p>
          <w:p w14:paraId="00CF09C7" w14:textId="77777777" w:rsidR="00BA2EE4" w:rsidRDefault="00DC2CFC">
            <w:pPr>
              <w:pStyle w:val="a5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全景网模版语言TAG－TAGDETAIL</w:t>
            </w:r>
            <w:r w:rsidR="002E0642">
              <w:rPr>
                <w:rFonts w:ascii="Hei" w:eastAsia="Hei" w:hint="eastAsia"/>
              </w:rPr>
              <w:t>标签语言出生，用于单条数据的聚合</w:t>
            </w:r>
            <w:r w:rsidR="009E734D" w:rsidRPr="002925E6">
              <w:rPr>
                <w:rFonts w:ascii="Hei" w:eastAsia="Hei" w:hint="eastAsia"/>
              </w:rPr>
              <w:t>。</w:t>
            </w:r>
          </w:p>
          <w:p w14:paraId="21B6D3EA" w14:textId="77777777" w:rsidR="0032775A" w:rsidRPr="002925E6" w:rsidRDefault="0032775A" w:rsidP="0032775A">
            <w:pPr>
              <w:pStyle w:val="a7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2016-12-20</w:t>
            </w:r>
          </w:p>
          <w:p w14:paraId="7DEC6975" w14:textId="77777777" w:rsidR="0032775A" w:rsidRDefault="0032775A" w:rsidP="0032775A">
            <w:pPr>
              <w:pStyle w:val="a5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全景网模版语言TAG－TAGLIST标签语言出生，用于列表页数据的聚合。</w:t>
            </w:r>
            <w:r w:rsidRPr="002925E6">
              <w:rPr>
                <w:rFonts w:ascii="Hei" w:eastAsia="Hei" w:hint="eastAsia"/>
              </w:rPr>
              <w:t>。</w:t>
            </w:r>
          </w:p>
          <w:p w14:paraId="7196B4B6" w14:textId="77777777" w:rsidR="0032775A" w:rsidRPr="002925E6" w:rsidRDefault="0032775A">
            <w:pPr>
              <w:pStyle w:val="a5"/>
              <w:rPr>
                <w:rFonts w:ascii="Hei" w:eastAsia="Hei"/>
              </w:rPr>
            </w:pPr>
          </w:p>
          <w:p w14:paraId="3D9F8E72" w14:textId="77777777" w:rsidR="00BA2EE4" w:rsidRPr="002925E6" w:rsidRDefault="00BA2EE4" w:rsidP="002E0642">
            <w:pPr>
              <w:pStyle w:val="a5"/>
              <w:rPr>
                <w:rFonts w:ascii="Hei" w:eastAsia="Hei"/>
              </w:rPr>
            </w:pPr>
          </w:p>
        </w:tc>
      </w:tr>
    </w:tbl>
    <w:p w14:paraId="07CED1CE" w14:textId="77777777" w:rsidR="00BA2EE4" w:rsidRDefault="00BA2EE4">
      <w:pPr>
        <w:rPr>
          <w:rFonts w:ascii="Hei" w:eastAsia="Hei"/>
        </w:rPr>
      </w:pPr>
    </w:p>
    <w:p w14:paraId="24537DAA" w14:textId="77777777" w:rsidR="00447070" w:rsidRDefault="00447070">
      <w:pPr>
        <w:rPr>
          <w:rFonts w:ascii="Hei" w:eastAsia="Hei"/>
        </w:rPr>
      </w:pPr>
    </w:p>
    <w:p w14:paraId="3208B495" w14:textId="77777777" w:rsidR="00447070" w:rsidRDefault="00447070">
      <w:pPr>
        <w:rPr>
          <w:rFonts w:ascii="Hei" w:eastAsia="Hei"/>
        </w:rPr>
      </w:pPr>
    </w:p>
    <w:p w14:paraId="13047918" w14:textId="77777777" w:rsidR="00447070" w:rsidRDefault="00447070">
      <w:pPr>
        <w:rPr>
          <w:rFonts w:ascii="Hei" w:eastAsia="Hei"/>
        </w:rPr>
      </w:pPr>
    </w:p>
    <w:p w14:paraId="2DA653B4" w14:textId="77777777" w:rsidR="00447070" w:rsidRDefault="00447070">
      <w:pPr>
        <w:rPr>
          <w:rFonts w:ascii="Hei" w:eastAsia="Hei"/>
        </w:rPr>
      </w:pPr>
    </w:p>
    <w:p w14:paraId="60E5ECE4" w14:textId="77777777" w:rsidR="00447070" w:rsidRDefault="00447070">
      <w:pPr>
        <w:rPr>
          <w:rFonts w:ascii="Hei" w:eastAsia="Hei"/>
        </w:rPr>
      </w:pPr>
    </w:p>
    <w:p w14:paraId="6FBDD21F" w14:textId="77777777" w:rsidR="00447070" w:rsidRDefault="00447070">
      <w:pPr>
        <w:rPr>
          <w:rFonts w:ascii="Hei" w:eastAsia="Hei"/>
        </w:rPr>
      </w:pPr>
    </w:p>
    <w:p w14:paraId="6032F3A9" w14:textId="77777777" w:rsidR="00447070" w:rsidRDefault="00447070">
      <w:pPr>
        <w:rPr>
          <w:rFonts w:ascii="Hei" w:eastAsia="Hei"/>
        </w:rPr>
      </w:pPr>
    </w:p>
    <w:p w14:paraId="1DBA72BD" w14:textId="77777777" w:rsidR="00447070" w:rsidRDefault="00447070" w:rsidP="00C25204">
      <w:pPr>
        <w:pStyle w:val="1"/>
      </w:pPr>
      <w:r>
        <w:rPr>
          <w:rFonts w:hint="eastAsia"/>
        </w:rPr>
        <w:t>TAG</w:t>
      </w:r>
      <w:r w:rsidR="00035A85">
        <w:rPr>
          <w:rFonts w:hint="eastAsia"/>
        </w:rPr>
        <w:t>LIST</w:t>
      </w:r>
      <w:r w:rsidR="00035A85">
        <w:rPr>
          <w:rFonts w:hint="eastAsia"/>
        </w:rPr>
        <w:t>标签</w:t>
      </w:r>
    </w:p>
    <w:p w14:paraId="14D0760F" w14:textId="77777777" w:rsidR="00D803BF" w:rsidRPr="00D803BF" w:rsidRDefault="00D803BF" w:rsidP="00D803BF"/>
    <w:p w14:paraId="1C4DD62C" w14:textId="77777777" w:rsidR="00035A85" w:rsidRDefault="00026CAF" w:rsidP="002070C5">
      <w:pPr>
        <w:pStyle w:val="3"/>
      </w:pPr>
      <w:r>
        <w:rPr>
          <w:rFonts w:hint="eastAsia"/>
        </w:rPr>
        <w:t>1</w:t>
      </w:r>
      <w:r>
        <w:t>)</w:t>
      </w:r>
      <w:r w:rsidR="00035A85">
        <w:rPr>
          <w:rFonts w:hint="eastAsia"/>
        </w:rPr>
        <w:tab/>
        <w:t>TAGLIST</w:t>
      </w:r>
      <w:r w:rsidR="00035A85">
        <w:rPr>
          <w:rFonts w:hint="eastAsia"/>
        </w:rPr>
        <w:t>标签说明</w:t>
      </w:r>
    </w:p>
    <w:p w14:paraId="711E1CB7" w14:textId="77777777" w:rsidR="00035A85" w:rsidRDefault="00035A85" w:rsidP="00035A85">
      <w:pPr>
        <w:pStyle w:val="af7"/>
        <w:ind w:left="360" w:firstLineChars="0" w:firstLine="360"/>
      </w:pP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Velocity</w:t>
      </w:r>
      <w:r w:rsidRPr="00035A85">
        <w:rPr>
          <w:rFonts w:hint="eastAsia"/>
        </w:rPr>
        <w:t xml:space="preserve"> </w:t>
      </w:r>
      <w:r>
        <w:rPr>
          <w:rFonts w:hint="eastAsia"/>
        </w:rPr>
        <w:t>模版语言开发而成，属于</w:t>
      </w:r>
      <w:r>
        <w:rPr>
          <w:rFonts w:hint="eastAsia"/>
        </w:rPr>
        <w:t>BLOCK</w:t>
      </w:r>
      <w:r>
        <w:rPr>
          <w:rFonts w:hint="eastAsia"/>
        </w:rPr>
        <w:t>（块）类型模版标签。</w:t>
      </w:r>
      <w:r w:rsidR="00D803BF">
        <w:rPr>
          <w:rFonts w:hint="eastAsia"/>
        </w:rPr>
        <w:t>用来取多条数据的列表</w:t>
      </w:r>
      <w:r>
        <w:rPr>
          <w:rFonts w:hint="eastAsia"/>
        </w:rPr>
        <w:t>。</w:t>
      </w:r>
    </w:p>
    <w:p w14:paraId="2B40844E" w14:textId="77777777" w:rsidR="00035A85" w:rsidRDefault="00035A85" w:rsidP="002070C5">
      <w:pPr>
        <w:pStyle w:val="3"/>
      </w:pPr>
      <w:r>
        <w:rPr>
          <w:rFonts w:hint="eastAsia"/>
        </w:rPr>
        <w:t>2)</w:t>
      </w:r>
      <w:r>
        <w:rPr>
          <w:rFonts w:hint="eastAsia"/>
        </w:rPr>
        <w:tab/>
        <w:t>TAGSLIST</w:t>
      </w:r>
      <w:r>
        <w:rPr>
          <w:rFonts w:hint="eastAsia"/>
        </w:rPr>
        <w:t>标签</w:t>
      </w:r>
      <w:r w:rsidR="002070C5">
        <w:rPr>
          <w:rFonts w:hint="eastAsia"/>
        </w:rPr>
        <w:t>参数</w:t>
      </w:r>
      <w:r>
        <w:rPr>
          <w:rFonts w:hint="eastAsia"/>
        </w:rPr>
        <w:t>规范</w:t>
      </w:r>
    </w:p>
    <w:p w14:paraId="6520667F" w14:textId="77777777" w:rsidR="00035A85" w:rsidRDefault="00035A85" w:rsidP="00D803BF">
      <w:pPr>
        <w:pStyle w:val="af7"/>
        <w:ind w:leftChars="380" w:left="760" w:firstLineChars="0" w:firstLine="0"/>
      </w:pPr>
      <w:r>
        <w:t>#TAGLIST(String resultObjName, Integer type, String content, Integer count ,Integer size)</w:t>
      </w:r>
    </w:p>
    <w:p w14:paraId="2708FEE3" w14:textId="77777777" w:rsidR="00035A85" w:rsidRDefault="00035A85" w:rsidP="00D803BF">
      <w:pPr>
        <w:pStyle w:val="af7"/>
        <w:ind w:leftChars="380" w:left="760" w:firstLineChars="0" w:firstLine="0"/>
      </w:pPr>
      <w:r>
        <w:t>#end</w:t>
      </w:r>
    </w:p>
    <w:p w14:paraId="1F2721C2" w14:textId="77777777" w:rsidR="00241E81" w:rsidRDefault="009D5FC4" w:rsidP="00241E81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 w:rsidR="00241E81">
        <w:t>resultObjName</w:t>
      </w:r>
      <w:r>
        <w:rPr>
          <w:rFonts w:hint="eastAsia"/>
        </w:rPr>
        <w:t>：文本类型，自定义的结构化数据返回的对象引用</w:t>
      </w:r>
      <w:r w:rsidR="00241E81">
        <w:rPr>
          <w:rFonts w:hint="eastAsia"/>
        </w:rPr>
        <w:t>。在使用的时候通过使用</w:t>
      </w:r>
    </w:p>
    <w:p w14:paraId="3B46DA68" w14:textId="77777777" w:rsidR="00035A85" w:rsidRDefault="00241E81" w:rsidP="00241E81">
      <w:pPr>
        <w:ind w:left="720"/>
      </w:pPr>
      <w:r>
        <w:t>${resultObjName}</w:t>
      </w:r>
      <w:r>
        <w:rPr>
          <w:rFonts w:hint="eastAsia"/>
        </w:rPr>
        <w:t>来使用数据信息</w:t>
      </w:r>
    </w:p>
    <w:p w14:paraId="283593D6" w14:textId="77777777" w:rsidR="00D803BF" w:rsidRDefault="009D5FC4" w:rsidP="00241E81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 w:rsidR="00241E81">
        <w:t>type:</w:t>
      </w:r>
      <w:r w:rsidR="00241E81">
        <w:rPr>
          <w:rFonts w:hint="eastAsia"/>
        </w:rPr>
        <w:t xml:space="preserve">  </w:t>
      </w:r>
      <w:r w:rsidR="00241E81">
        <w:rPr>
          <w:rFonts w:hint="eastAsia"/>
        </w:rPr>
        <w:t>数字类型，可以使用以下</w:t>
      </w:r>
      <w:r w:rsidR="00241E81">
        <w:rPr>
          <w:rFonts w:hint="eastAsia"/>
        </w:rPr>
        <w:t xml:space="preserve">1-5 </w:t>
      </w:r>
      <w:r w:rsidR="00241E81">
        <w:rPr>
          <w:rFonts w:hint="eastAsia"/>
        </w:rPr>
        <w:t>之间的数字来选择提取的数据方式类型。</w:t>
      </w:r>
      <w:r w:rsidR="00241E81">
        <w:t>T</w:t>
      </w:r>
      <w:r w:rsidR="00241E81">
        <w:rPr>
          <w:rFonts w:hint="eastAsia"/>
        </w:rPr>
        <w:t>ype</w:t>
      </w:r>
      <w:r>
        <w:rPr>
          <w:rFonts w:hint="eastAsia"/>
        </w:rPr>
        <w:t>选择的类型</w:t>
      </w:r>
    </w:p>
    <w:p w14:paraId="2A753A3B" w14:textId="77777777" w:rsidR="00241E81" w:rsidRDefault="009D5FC4" w:rsidP="00D803BF">
      <w:pPr>
        <w:pStyle w:val="af7"/>
        <w:ind w:left="1080" w:firstLineChars="0" w:firstLine="0"/>
      </w:pPr>
      <w:r>
        <w:rPr>
          <w:rFonts w:hint="eastAsia"/>
        </w:rPr>
        <w:t>决定了</w:t>
      </w:r>
      <w:r w:rsidR="00241E81">
        <w:rPr>
          <w:rFonts w:hint="eastAsia"/>
        </w:rPr>
        <w:t>content</w:t>
      </w:r>
      <w:r>
        <w:rPr>
          <w:rFonts w:hint="eastAsia"/>
        </w:rPr>
        <w:t>的内容。类型如下：</w:t>
      </w:r>
    </w:p>
    <w:p w14:paraId="6E47B9D4" w14:textId="77777777" w:rsidR="00241E81" w:rsidRDefault="00241E81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通过新闻栏目</w:t>
      </w:r>
      <w:r w:rsidR="009D5FC4">
        <w:rPr>
          <w:rFonts w:hint="eastAsia"/>
        </w:rPr>
        <w:t>ID</w:t>
      </w:r>
      <w:r>
        <w:rPr>
          <w:rFonts w:hint="eastAsia"/>
        </w:rPr>
        <w:t>提取新闻列表。</w:t>
      </w:r>
    </w:p>
    <w:p w14:paraId="50B0F665" w14:textId="77777777" w:rsidR="00241E81" w:rsidRDefault="00241E81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 xml:space="preserve">2 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通过系列专题栏目</w:t>
      </w:r>
      <w:r w:rsidR="009D5FC4">
        <w:rPr>
          <w:rFonts w:hint="eastAsia"/>
        </w:rPr>
        <w:t>ID</w:t>
      </w:r>
      <w:r>
        <w:rPr>
          <w:rFonts w:hint="eastAsia"/>
        </w:rPr>
        <w:t>提取专题列表。</w:t>
      </w:r>
    </w:p>
    <w:p w14:paraId="2FE96E9D" w14:textId="77777777" w:rsidR="00241E81" w:rsidRDefault="00241E81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通过专题分类</w:t>
      </w:r>
      <w:r w:rsidR="009D5FC4">
        <w:rPr>
          <w:rFonts w:hint="eastAsia"/>
        </w:rPr>
        <w:t>ID</w:t>
      </w:r>
      <w:r>
        <w:rPr>
          <w:rFonts w:hint="eastAsia"/>
        </w:rPr>
        <w:t>提取专题列表。</w:t>
      </w:r>
    </w:p>
    <w:p w14:paraId="2945426C" w14:textId="77777777" w:rsidR="00241E81" w:rsidRDefault="00241E81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：</w:t>
      </w:r>
      <w:r w:rsidR="009D5FC4">
        <w:rPr>
          <w:rFonts w:hint="eastAsia"/>
        </w:rPr>
        <w:tab/>
      </w:r>
      <w:r w:rsidR="009D5FC4">
        <w:rPr>
          <w:rFonts w:hint="eastAsia"/>
        </w:rPr>
        <w:t>通过推荐栏目</w:t>
      </w:r>
      <w:r w:rsidR="009D5FC4">
        <w:rPr>
          <w:rFonts w:hint="eastAsia"/>
        </w:rPr>
        <w:t xml:space="preserve">ID </w:t>
      </w:r>
      <w:r w:rsidR="009D5FC4">
        <w:rPr>
          <w:rFonts w:hint="eastAsia"/>
        </w:rPr>
        <w:t>提取推荐栏目列表。</w:t>
      </w:r>
    </w:p>
    <w:p w14:paraId="6111E45A" w14:textId="77777777" w:rsidR="009D5FC4" w:rsidRDefault="009D5FC4" w:rsidP="00241E81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SQL </w:t>
      </w:r>
      <w:r>
        <w:rPr>
          <w:rFonts w:hint="eastAsia"/>
        </w:rPr>
        <w:t>提取数据列表。</w:t>
      </w:r>
      <w:r>
        <w:rPr>
          <w:rFonts w:hint="eastAsia"/>
        </w:rPr>
        <w:t>(</w:t>
      </w:r>
      <w:r>
        <w:rPr>
          <w:rFonts w:hint="eastAsia"/>
        </w:rPr>
        <w:t>禁止使用</w:t>
      </w:r>
      <w:r>
        <w:t>*</w:t>
      </w:r>
      <w:r>
        <w:rPr>
          <w:rFonts w:hint="eastAsia"/>
        </w:rPr>
        <w:t>号提取数据，建议自定义字段返回引用</w:t>
      </w:r>
      <w:r>
        <w:rPr>
          <w:rFonts w:hint="eastAsia"/>
        </w:rPr>
        <w:t xml:space="preserve"> </w:t>
      </w:r>
      <w:r>
        <w:rPr>
          <w:rFonts w:hint="eastAsia"/>
        </w:rPr>
        <w:t>来操作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</w:p>
    <w:p w14:paraId="0672369A" w14:textId="77777777" w:rsidR="00241E81" w:rsidRPr="00026CAF" w:rsidRDefault="009D5FC4" w:rsidP="00026CAF">
      <w:pPr>
        <w:ind w:left="1800" w:firstLine="360"/>
      </w:pPr>
      <w:r>
        <w:rPr>
          <w:rFonts w:hint="eastAsia"/>
        </w:rPr>
        <w:t xml:space="preserve">select </w:t>
      </w:r>
      <w:r>
        <w:t xml:space="preserve">file_name as filename ,file_path as filePath from abc </w:t>
      </w:r>
      <w:r>
        <w:rPr>
          <w:rFonts w:hint="eastAsia"/>
        </w:rPr>
        <w:t>)</w:t>
      </w:r>
    </w:p>
    <w:p w14:paraId="66A5669E" w14:textId="77777777" w:rsidR="00035A85" w:rsidRDefault="009D5FC4" w:rsidP="009D5FC4">
      <w:r>
        <w:tab/>
      </w:r>
    </w:p>
    <w:p w14:paraId="725EAFD6" w14:textId="77777777" w:rsidR="009D5FC4" w:rsidRDefault="009D5FC4" w:rsidP="009D5FC4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content</w:t>
      </w:r>
      <w:r>
        <w:rPr>
          <w:rFonts w:hint="eastAsia"/>
        </w:rPr>
        <w:t>：文本类型，根据参数</w:t>
      </w:r>
      <w:r>
        <w:rPr>
          <w:rFonts w:hint="eastAsia"/>
        </w:rPr>
        <w:t>type</w:t>
      </w:r>
      <w:r>
        <w:rPr>
          <w:rFonts w:hint="eastAsia"/>
        </w:rPr>
        <w:t>决定填写</w:t>
      </w:r>
      <w:r>
        <w:t>,</w:t>
      </w:r>
    </w:p>
    <w:p w14:paraId="358C88EC" w14:textId="77777777" w:rsidR="009D5FC4" w:rsidRDefault="009D5FC4" w:rsidP="009D5FC4">
      <w:pPr>
        <w:pStyle w:val="af7"/>
        <w:numPr>
          <w:ilvl w:val="1"/>
          <w:numId w:val="10"/>
        </w:numPr>
        <w:ind w:firstLineChars="0"/>
      </w:pPr>
      <w:r>
        <w:t xml:space="preserve">type =1 ,content </w:t>
      </w:r>
      <w:r>
        <w:rPr>
          <w:rFonts w:hint="eastAsia"/>
        </w:rPr>
        <w:t>填写</w:t>
      </w:r>
      <w:r w:rsidR="00026CAF">
        <w:rPr>
          <w:rFonts w:hint="eastAsia"/>
        </w:rPr>
        <w:t>新闻栏目</w:t>
      </w:r>
      <w:r w:rsidR="00026CAF">
        <w:rPr>
          <w:rFonts w:hint="eastAsia"/>
        </w:rPr>
        <w:t>ID</w:t>
      </w:r>
      <w:r w:rsidR="00026CAF">
        <w:rPr>
          <w:rFonts w:hint="eastAsia"/>
        </w:rPr>
        <w:t>提取新闻列表</w:t>
      </w:r>
    </w:p>
    <w:p w14:paraId="6B6D9A07" w14:textId="77777777" w:rsidR="009D5FC4" w:rsidRDefault="009D5FC4" w:rsidP="009D5FC4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type=2</w:t>
      </w:r>
      <w:r w:rsidR="00026CAF">
        <w:rPr>
          <w:rFonts w:hint="eastAsia"/>
        </w:rPr>
        <w:t xml:space="preserve">  ,content </w:t>
      </w:r>
      <w:r w:rsidR="00026CAF">
        <w:rPr>
          <w:rFonts w:hint="eastAsia"/>
        </w:rPr>
        <w:t>填写系列专题栏目</w:t>
      </w:r>
      <w:r w:rsidR="00026CAF">
        <w:rPr>
          <w:rFonts w:hint="eastAsia"/>
        </w:rPr>
        <w:t>ID</w:t>
      </w:r>
      <w:r w:rsidR="00026CAF">
        <w:rPr>
          <w:rFonts w:hint="eastAsia"/>
        </w:rPr>
        <w:t>提取专题列表</w:t>
      </w:r>
    </w:p>
    <w:p w14:paraId="66BAE5A4" w14:textId="77777777" w:rsidR="00026CAF" w:rsidRDefault="00026CAF" w:rsidP="009D5FC4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>type</w:t>
      </w:r>
      <w:r>
        <w:t xml:space="preserve">=3 </w:t>
      </w:r>
      <w:r>
        <w:rPr>
          <w:rFonts w:hint="eastAsia"/>
        </w:rPr>
        <w:t xml:space="preserve"> </w:t>
      </w:r>
      <w:r>
        <w:t xml:space="preserve">,content </w:t>
      </w:r>
      <w:r>
        <w:rPr>
          <w:rFonts w:hint="eastAsia"/>
        </w:rPr>
        <w:t>填写专题分类</w:t>
      </w:r>
      <w:r>
        <w:rPr>
          <w:rFonts w:hint="eastAsia"/>
        </w:rPr>
        <w:t>ID</w:t>
      </w:r>
      <w:r>
        <w:rPr>
          <w:rFonts w:hint="eastAsia"/>
        </w:rPr>
        <w:t>提取专题列表</w:t>
      </w:r>
    </w:p>
    <w:p w14:paraId="2B08C262" w14:textId="77777777" w:rsidR="00026CAF" w:rsidRDefault="00026CAF" w:rsidP="009D5FC4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 xml:space="preserve">type=4  ,content </w:t>
      </w:r>
      <w:r>
        <w:rPr>
          <w:rFonts w:hint="eastAsia"/>
        </w:rPr>
        <w:t>填写推荐栏目</w:t>
      </w:r>
      <w:r>
        <w:rPr>
          <w:rFonts w:hint="eastAsia"/>
        </w:rPr>
        <w:t xml:space="preserve">ID </w:t>
      </w:r>
      <w:r>
        <w:rPr>
          <w:rFonts w:hint="eastAsia"/>
        </w:rPr>
        <w:t>提取推荐栏目列表</w:t>
      </w:r>
    </w:p>
    <w:p w14:paraId="0A160278" w14:textId="77777777" w:rsidR="00026CAF" w:rsidRDefault="00026CAF" w:rsidP="009D5FC4">
      <w:pPr>
        <w:pStyle w:val="af7"/>
        <w:numPr>
          <w:ilvl w:val="1"/>
          <w:numId w:val="10"/>
        </w:numPr>
        <w:ind w:firstLineChars="0"/>
      </w:pPr>
      <w:r>
        <w:rPr>
          <w:rFonts w:hint="eastAsia"/>
        </w:rPr>
        <w:t xml:space="preserve">type=5  ,content </w:t>
      </w:r>
      <w:r>
        <w:rPr>
          <w:rFonts w:hint="eastAsia"/>
        </w:rPr>
        <w:t>填写</w:t>
      </w:r>
      <w:r>
        <w:rPr>
          <w:rFonts w:hint="eastAsia"/>
        </w:rPr>
        <w:t>SQL</w:t>
      </w:r>
      <w:r>
        <w:rPr>
          <w:rFonts w:hint="eastAsia"/>
        </w:rPr>
        <w:t>提取数据列表</w:t>
      </w:r>
    </w:p>
    <w:p w14:paraId="09697968" w14:textId="77777777" w:rsidR="00026CAF" w:rsidRDefault="00026CAF" w:rsidP="00026CAF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count</w:t>
      </w:r>
      <w:r>
        <w:rPr>
          <w:rFonts w:hint="eastAsia"/>
        </w:rPr>
        <w:t>：数字类型。用来表示需要提取的数量。所有的类型都受</w:t>
      </w:r>
      <w:r>
        <w:rPr>
          <w:rFonts w:hint="eastAsia"/>
        </w:rPr>
        <w:t>count</w:t>
      </w:r>
      <w:r>
        <w:rPr>
          <w:rFonts w:hint="eastAsia"/>
        </w:rPr>
        <w:t>影响。</w:t>
      </w:r>
    </w:p>
    <w:p w14:paraId="2E634D05" w14:textId="77777777" w:rsidR="00026CAF" w:rsidRDefault="00026CAF" w:rsidP="00026CAF">
      <w:pPr>
        <w:pStyle w:val="af7"/>
        <w:ind w:left="1080" w:firstLineChars="0" w:firstLine="0"/>
      </w:pPr>
      <w:r>
        <w:rPr>
          <w:rFonts w:hint="eastAsia"/>
        </w:rPr>
        <w:t>必须填写。默认是</w:t>
      </w:r>
      <w:r>
        <w:rPr>
          <w:rFonts w:hint="eastAsia"/>
        </w:rPr>
        <w:t>100</w:t>
      </w:r>
      <w:r>
        <w:rPr>
          <w:rFonts w:hint="eastAsia"/>
        </w:rPr>
        <w:t>条。可与参数</w:t>
      </w:r>
      <w:r>
        <w:rPr>
          <w:rFonts w:hint="eastAsia"/>
        </w:rPr>
        <w:t>size</w:t>
      </w:r>
      <w:r>
        <w:rPr>
          <w:rFonts w:hint="eastAsia"/>
        </w:rPr>
        <w:t>来标示分页。比如</w:t>
      </w:r>
      <w:r>
        <w:rPr>
          <w:rFonts w:hint="eastAsia"/>
        </w:rPr>
        <w:t>count</w:t>
      </w:r>
      <w:r>
        <w:rPr>
          <w:rFonts w:hint="eastAsia"/>
        </w:rPr>
        <w:t>为</w:t>
      </w:r>
      <w:r>
        <w:rPr>
          <w:rFonts w:hint="eastAsia"/>
        </w:rPr>
        <w:t xml:space="preserve">200 size </w:t>
      </w:r>
      <w:r>
        <w:rPr>
          <w:rFonts w:hint="eastAsia"/>
        </w:rPr>
        <w:t>为</w:t>
      </w:r>
      <w:r>
        <w:rPr>
          <w:rFonts w:hint="eastAsia"/>
        </w:rPr>
        <w:t>20</w:t>
      </w:r>
    </w:p>
    <w:p w14:paraId="328E822C" w14:textId="77777777" w:rsidR="00026CAF" w:rsidRDefault="00026CAF" w:rsidP="00026CAF">
      <w:pPr>
        <w:pStyle w:val="af7"/>
        <w:ind w:left="1080" w:firstLineChars="0" w:firstLine="0"/>
      </w:pPr>
      <w:r>
        <w:rPr>
          <w:rFonts w:hint="eastAsia"/>
        </w:rPr>
        <w:t>这样的话就代表要分</w:t>
      </w:r>
      <w:r>
        <w:rPr>
          <w:rFonts w:hint="eastAsia"/>
        </w:rPr>
        <w:t>10</w:t>
      </w:r>
      <w:r>
        <w:rPr>
          <w:rFonts w:hint="eastAsia"/>
        </w:rPr>
        <w:t>页</w:t>
      </w:r>
      <w:r>
        <w:rPr>
          <w:rFonts w:hint="eastAsia"/>
        </w:rPr>
        <w:t xml:space="preserve">( </w:t>
      </w:r>
      <w:r>
        <w:rPr>
          <w:rFonts w:hint="eastAsia"/>
        </w:rPr>
        <w:t>注：一个页面只可以有一个分页列表。</w:t>
      </w:r>
      <w:r>
        <w:rPr>
          <w:rFonts w:hint="eastAsia"/>
        </w:rPr>
        <w:t>)</w:t>
      </w:r>
    </w:p>
    <w:p w14:paraId="2024A528" w14:textId="77777777" w:rsidR="00026CAF" w:rsidRDefault="00026CAF" w:rsidP="00026CAF">
      <w:pPr>
        <w:pStyle w:val="af7"/>
        <w:numPr>
          <w:ilvl w:val="0"/>
          <w:numId w:val="10"/>
        </w:numPr>
        <w:ind w:firstLineChars="0"/>
      </w:pPr>
      <w:r>
        <w:rPr>
          <w:rFonts w:hint="eastAsia"/>
        </w:rPr>
        <w:t>参数</w:t>
      </w:r>
      <w:r>
        <w:rPr>
          <w:rFonts w:hint="eastAsia"/>
        </w:rPr>
        <w:t>size</w:t>
      </w:r>
      <w:r>
        <w:rPr>
          <w:rFonts w:hint="eastAsia"/>
        </w:rPr>
        <w:t>：数字类型。每页条数。必须填写如果不分页的话保持和</w:t>
      </w:r>
      <w:r>
        <w:rPr>
          <w:rFonts w:hint="eastAsia"/>
        </w:rPr>
        <w:t>count</w:t>
      </w:r>
      <w:r>
        <w:rPr>
          <w:rFonts w:hint="eastAsia"/>
        </w:rPr>
        <w:t>一致即可。</w:t>
      </w:r>
    </w:p>
    <w:p w14:paraId="38E0BAD6" w14:textId="77777777" w:rsidR="00026CAF" w:rsidRDefault="00026CAF" w:rsidP="00026CAF">
      <w:pPr>
        <w:ind w:left="1080"/>
      </w:pPr>
      <w:r>
        <w:rPr>
          <w:rFonts w:hint="eastAsia"/>
        </w:rPr>
        <w:t>如果分页的话</w:t>
      </w:r>
      <w:r>
        <w:rPr>
          <w:rFonts w:hint="eastAsia"/>
        </w:rPr>
        <w:t xml:space="preserve"> </w:t>
      </w:r>
      <w:r>
        <w:rPr>
          <w:rFonts w:hint="eastAsia"/>
        </w:rPr>
        <w:t>如上述所说</w:t>
      </w:r>
      <w:r>
        <w:rPr>
          <w:rFonts w:hint="eastAsia"/>
        </w:rPr>
        <w:t xml:space="preserve"> </w:t>
      </w:r>
      <w:r>
        <w:rPr>
          <w:rFonts w:hint="eastAsia"/>
        </w:rPr>
        <w:t>操作即可。</w:t>
      </w:r>
      <w:r w:rsidR="00D803BF">
        <w:rPr>
          <w:rFonts w:hint="eastAsia"/>
        </w:rPr>
        <w:t>页面分页后得到：</w:t>
      </w:r>
      <w:r w:rsidR="007C4227">
        <w:t>index.html,</w:t>
      </w:r>
      <w:r w:rsidR="00D803BF">
        <w:t>index-2.html,….</w:t>
      </w:r>
    </w:p>
    <w:p w14:paraId="206C6C46" w14:textId="77777777" w:rsidR="00D803BF" w:rsidRDefault="00D803BF" w:rsidP="00026CAF">
      <w:pPr>
        <w:ind w:left="1080"/>
      </w:pPr>
      <w:r>
        <w:rPr>
          <w:rFonts w:hint="eastAsia"/>
        </w:rPr>
        <w:t>依次类推</w:t>
      </w:r>
    </w:p>
    <w:p w14:paraId="7A828CAC" w14:textId="77777777" w:rsidR="00026CAF" w:rsidRDefault="00026CAF" w:rsidP="002070C5">
      <w:pPr>
        <w:pStyle w:val="3"/>
      </w:pPr>
      <w:r>
        <w:t xml:space="preserve">3)  </w:t>
      </w:r>
      <w:r>
        <w:rPr>
          <w:rFonts w:hint="eastAsia"/>
        </w:rPr>
        <w:t xml:space="preserve">   TAGLIST</w:t>
      </w:r>
      <w:r w:rsidR="002070C5">
        <w:rPr>
          <w:rFonts w:hint="eastAsia"/>
        </w:rPr>
        <w:t>数据返回</w:t>
      </w:r>
    </w:p>
    <w:p w14:paraId="7D5B9B1E" w14:textId="77777777" w:rsidR="002070C5" w:rsidRDefault="002070C5" w:rsidP="002070C5">
      <w:r>
        <w:rPr>
          <w:rFonts w:hint="eastAsia"/>
        </w:rPr>
        <w:tab/>
      </w:r>
      <w:r>
        <w:rPr>
          <w:rFonts w:hint="eastAsia"/>
        </w:rPr>
        <w:t>根据以上规定的类型主要分为：新闻、新闻推荐信息、专题、</w:t>
      </w:r>
      <w:r>
        <w:rPr>
          <w:rFonts w:hint="eastAsia"/>
        </w:rPr>
        <w:t>SQL 4</w:t>
      </w:r>
      <w:r>
        <w:rPr>
          <w:rFonts w:hint="eastAsia"/>
        </w:rPr>
        <w:t>种数据格式。根据这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14:paraId="3E5AB8D2" w14:textId="77777777" w:rsidR="002070C5" w:rsidRDefault="002070C5" w:rsidP="002070C5">
      <w:r>
        <w:rPr>
          <w:rFonts w:hint="eastAsia"/>
        </w:rPr>
        <w:t>数据类型详细介绍每种数据返回的字段</w:t>
      </w:r>
    </w:p>
    <w:p w14:paraId="397131EC" w14:textId="77777777" w:rsidR="00876E17" w:rsidRDefault="00392CDA" w:rsidP="00876E17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新闻</w:t>
      </w:r>
      <w:r w:rsidR="00876E17">
        <w:rPr>
          <w:rFonts w:hint="eastAsia"/>
        </w:rPr>
        <w:t>字段</w:t>
      </w:r>
      <w:r>
        <w:rPr>
          <w:rFonts w:hint="eastAsia"/>
        </w:rPr>
        <w:t>：</w:t>
      </w:r>
    </w:p>
    <w:p w14:paraId="4694F836" w14:textId="77777777" w:rsidR="00876E17" w:rsidRDefault="00876E17" w:rsidP="00876E17">
      <w:pPr>
        <w:ind w:left="1080"/>
      </w:pPr>
      <w:r>
        <w:rPr>
          <w:rFonts w:hint="eastAsia"/>
        </w:rPr>
        <w:t>id</w:t>
      </w:r>
      <w:r>
        <w:t>, lastModifyUserId,title,subtitle,keyword,description,source,author</w:t>
      </w:r>
      <w:r>
        <w:rPr>
          <w:rFonts w:hint="eastAsia"/>
        </w:rPr>
        <w:t>,buildTime,writeTime,channelId</w:t>
      </w:r>
    </w:p>
    <w:p w14:paraId="5C030269" w14:textId="77777777" w:rsidR="00392CDA" w:rsidRDefault="00095B39" w:rsidP="00876E17">
      <w:pPr>
        <w:ind w:left="1080"/>
      </w:pPr>
      <w:r>
        <w:rPr>
          <w:rFonts w:hint="eastAsia"/>
        </w:rPr>
        <w:t>,columnId,url,publish,field1,field2,field3,field4,field5,categoryId,sort</w:t>
      </w:r>
      <w:r w:rsidR="00876E17">
        <w:t>….</w:t>
      </w:r>
      <w:r w:rsidR="00876E17">
        <w:rPr>
          <w:rFonts w:hint="eastAsia"/>
        </w:rPr>
        <w:t>详细参考</w:t>
      </w:r>
      <w:r>
        <w:t>PO</w:t>
      </w:r>
      <w:r>
        <w:rPr>
          <w:rFonts w:hint="eastAsia"/>
        </w:rPr>
        <w:t>类</w:t>
      </w:r>
      <w:r>
        <w:rPr>
          <w:rFonts w:hint="eastAsia"/>
        </w:rPr>
        <w:t>News</w:t>
      </w:r>
    </w:p>
    <w:p w14:paraId="7A806B54" w14:textId="77777777" w:rsidR="00392CDA" w:rsidRDefault="00392CDA" w:rsidP="00392CDA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新闻推荐信息：</w:t>
      </w:r>
    </w:p>
    <w:p w14:paraId="2BA27904" w14:textId="77777777" w:rsidR="007C4227" w:rsidRDefault="00DC561C" w:rsidP="00095B39">
      <w:pPr>
        <w:pStyle w:val="af7"/>
        <w:ind w:left="1080" w:firstLineChars="0" w:firstLine="0"/>
      </w:pPr>
      <w:r>
        <w:t>id, recommendTitle,recommend</w:t>
      </w:r>
      <w:r w:rsidR="007C4227">
        <w:t>Description,</w:t>
      </w:r>
      <w:r w:rsidR="007C4227" w:rsidRPr="007C4227">
        <w:t xml:space="preserve"> </w:t>
      </w:r>
      <w:r w:rsidR="007C4227">
        <w:t>recommendImages,</w:t>
      </w:r>
      <w:r w:rsidR="007C4227" w:rsidRPr="007C4227">
        <w:t xml:space="preserve"> </w:t>
      </w:r>
      <w:r w:rsidR="007C4227">
        <w:t>recommendColumnId,</w:t>
      </w:r>
    </w:p>
    <w:p w14:paraId="13095FE7" w14:textId="77777777" w:rsidR="00095B39" w:rsidRDefault="007C4227" w:rsidP="00095B39">
      <w:pPr>
        <w:pStyle w:val="af7"/>
        <w:ind w:left="1080" w:firstLineChars="0" w:firstLine="0"/>
      </w:pPr>
      <w:r>
        <w:t>recommendUserId,url, sort…..</w:t>
      </w:r>
      <w:r>
        <w:rPr>
          <w:rFonts w:hint="eastAsia"/>
        </w:rPr>
        <w:t>详细参考</w:t>
      </w:r>
      <w:r>
        <w:t>PO</w:t>
      </w:r>
      <w:r>
        <w:rPr>
          <w:rFonts w:hint="eastAsia"/>
        </w:rPr>
        <w:t>类</w:t>
      </w:r>
      <w:r>
        <w:rPr>
          <w:rFonts w:hint="eastAsia"/>
        </w:rPr>
        <w:t>NewsRecommed</w:t>
      </w:r>
    </w:p>
    <w:p w14:paraId="69B0E566" w14:textId="77777777" w:rsidR="00392CDA" w:rsidRDefault="00392CDA" w:rsidP="00392CDA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专题：</w:t>
      </w:r>
    </w:p>
    <w:p w14:paraId="425D7B02" w14:textId="77777777" w:rsidR="00095B39" w:rsidRDefault="00095B39" w:rsidP="00095B39">
      <w:pPr>
        <w:ind w:left="1080"/>
      </w:pPr>
      <w:r>
        <w:rPr>
          <w:rFonts w:hint="eastAsia"/>
        </w:rPr>
        <w:t xml:space="preserve"> id</w:t>
      </w:r>
      <w:r>
        <w:t>,lastModifyUserId,topicTitle,topicClassifyId,categoryId,channelId,releaseTime,keyword,description</w:t>
      </w:r>
    </w:p>
    <w:p w14:paraId="1744C65C" w14:textId="77777777" w:rsidR="00095B39" w:rsidRDefault="00095B39" w:rsidP="00095B39">
      <w:pPr>
        <w:ind w:left="1080"/>
      </w:pPr>
      <w:r>
        <w:t>,topicColumnId,topicUrl,buildUserId,buildTime……</w:t>
      </w:r>
      <w:r>
        <w:rPr>
          <w:rFonts w:hint="eastAsia"/>
        </w:rPr>
        <w:t>详细参考</w:t>
      </w:r>
      <w:r>
        <w:rPr>
          <w:rFonts w:hint="eastAsia"/>
        </w:rPr>
        <w:t>PO</w:t>
      </w:r>
      <w:r>
        <w:rPr>
          <w:rFonts w:hint="eastAsia"/>
        </w:rPr>
        <w:t>类</w:t>
      </w:r>
      <w:r>
        <w:rPr>
          <w:rFonts w:hint="eastAsia"/>
        </w:rPr>
        <w:t>Topic</w:t>
      </w:r>
    </w:p>
    <w:p w14:paraId="447A679A" w14:textId="77777777" w:rsidR="00DC561C" w:rsidRDefault="00392CDA" w:rsidP="00DC561C">
      <w:pPr>
        <w:pStyle w:val="af7"/>
        <w:numPr>
          <w:ilvl w:val="0"/>
          <w:numId w:val="12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14:paraId="26E550EB" w14:textId="77777777" w:rsidR="00095B39" w:rsidRDefault="00095B39" w:rsidP="00095B39">
      <w:pPr>
        <w:pStyle w:val="af7"/>
        <w:ind w:left="1080" w:firstLineChars="0" w:firstLine="0"/>
      </w:pPr>
      <w:r>
        <w:rPr>
          <w:rFonts w:hint="eastAsia"/>
        </w:rPr>
        <w:t>根据查询的字段使用。</w:t>
      </w:r>
    </w:p>
    <w:p w14:paraId="7CB74986" w14:textId="77777777" w:rsidR="001607B5" w:rsidRDefault="001607B5" w:rsidP="00095B39">
      <w:pPr>
        <w:pStyle w:val="af7"/>
        <w:ind w:left="1080" w:firstLineChars="0" w:firstLine="0"/>
      </w:pPr>
    </w:p>
    <w:p w14:paraId="1E8C9756" w14:textId="5A0AB918" w:rsidR="001607B5" w:rsidRDefault="001607B5" w:rsidP="001607B5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  <w:t xml:space="preserve">TAGLIST </w:t>
      </w:r>
      <w:r>
        <w:rPr>
          <w:rFonts w:hint="eastAsia"/>
        </w:rPr>
        <w:t>分页</w:t>
      </w:r>
    </w:p>
    <w:p w14:paraId="686BC05A" w14:textId="3576D487" w:rsidR="001607B5" w:rsidRDefault="001607B5" w:rsidP="001607B5">
      <w:pPr>
        <w:ind w:left="720" w:firstLine="720"/>
      </w:pPr>
      <w:r>
        <w:rPr>
          <w:rFonts w:hint="eastAsia"/>
        </w:rPr>
        <w:t>TAGSLIST</w:t>
      </w:r>
      <w:r>
        <w:rPr>
          <w:rFonts w:hint="eastAsia"/>
        </w:rPr>
        <w:t>当使用了分页的时候。在代码块内可以使用内置对象</w:t>
      </w:r>
      <w:r>
        <w:t>,page</w:t>
      </w:r>
      <w:r>
        <w:rPr>
          <w:rFonts w:hint="eastAsia"/>
        </w:rPr>
        <w:t>。进行获取总页数、页大小。总条数。等信息。下面介绍一下</w:t>
      </w:r>
      <w:r>
        <w:rPr>
          <w:rFonts w:hint="eastAsia"/>
        </w:rPr>
        <w:t>page</w:t>
      </w:r>
      <w:r>
        <w:rPr>
          <w:rFonts w:hint="eastAsia"/>
        </w:rPr>
        <w:t>对象。使用方式：</w:t>
      </w:r>
      <w:r>
        <w:t>${page.pageCount}</w:t>
      </w:r>
    </w:p>
    <w:p w14:paraId="74F87305" w14:textId="78794AEF" w:rsidR="001607B5" w:rsidRDefault="001607B5" w:rsidP="001607B5">
      <w:pPr>
        <w:ind w:left="720" w:firstLine="72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pageSize:</w:t>
      </w:r>
      <w:r>
        <w:rPr>
          <w:rFonts w:hint="eastAsia"/>
        </w:rPr>
        <w:t>每页数量。跟</w:t>
      </w:r>
      <w:r>
        <w:rPr>
          <w:rFonts w:hint="eastAsia"/>
        </w:rPr>
        <w:t>TAG</w:t>
      </w:r>
      <w:r>
        <w:rPr>
          <w:rFonts w:hint="eastAsia"/>
        </w:rPr>
        <w:t>参数中第五个参数定义的数字一致，调用方式</w:t>
      </w:r>
      <w:r>
        <w:t>${page.pageSize}</w:t>
      </w:r>
      <w:r>
        <w:rPr>
          <w:rFonts w:hint="eastAsia"/>
        </w:rPr>
        <w:t>。</w:t>
      </w:r>
    </w:p>
    <w:p w14:paraId="5137F4CF" w14:textId="105F21F7" w:rsidR="001607B5" w:rsidRDefault="001607B5" w:rsidP="001607B5">
      <w:pPr>
        <w:ind w:left="720" w:firstLine="720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count</w:t>
      </w:r>
      <w:r>
        <w:rPr>
          <w:rFonts w:hint="eastAsia"/>
        </w:rPr>
        <w:t>：总条数。跟</w:t>
      </w:r>
      <w:r>
        <w:rPr>
          <w:rFonts w:hint="eastAsia"/>
        </w:rPr>
        <w:t>TAG</w:t>
      </w:r>
      <w:r>
        <w:rPr>
          <w:rFonts w:hint="eastAsia"/>
        </w:rPr>
        <w:t>参数中第四个参数定义的数字一致。如果实际数量达不到定义的数字。则会根据实际数量返回。如果总条数多于定义的数字。显示定义的数字。调用方式：</w:t>
      </w:r>
      <w:r>
        <w:t>${page.</w:t>
      </w:r>
      <w:r>
        <w:rPr>
          <w:rFonts w:hint="eastAsia"/>
        </w:rPr>
        <w:t>count</w:t>
      </w:r>
      <w:r>
        <w:t>}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03C9FB2" w14:textId="1A17A60F" w:rsidR="001607B5" w:rsidRDefault="001607B5" w:rsidP="001607B5">
      <w:pPr>
        <w:ind w:left="720" w:firstLine="72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pageCount</w:t>
      </w:r>
      <w:r>
        <w:rPr>
          <w:rFonts w:hint="eastAsia"/>
        </w:rPr>
        <w:t>：总页数。根据</w:t>
      </w:r>
      <w:r>
        <w:rPr>
          <w:rFonts w:hint="eastAsia"/>
        </w:rPr>
        <w:t>count</w:t>
      </w:r>
      <w:r>
        <w:rPr>
          <w:rFonts w:hint="eastAsia"/>
        </w:rPr>
        <w:t>、</w:t>
      </w:r>
      <w:r>
        <w:rPr>
          <w:rFonts w:hint="eastAsia"/>
        </w:rPr>
        <w:t>pageSize</w:t>
      </w:r>
      <w:r>
        <w:rPr>
          <w:rFonts w:hint="eastAsia"/>
        </w:rPr>
        <w:t>计算出的总页数。调用方式：</w:t>
      </w:r>
      <w:r>
        <w:t>${page.pageCount}</w:t>
      </w:r>
    </w:p>
    <w:p w14:paraId="015FB14B" w14:textId="425A09B6" w:rsidR="001607B5" w:rsidRPr="001607B5" w:rsidRDefault="001607B5" w:rsidP="002F0007">
      <w:pPr>
        <w:ind w:left="720" w:firstLine="720"/>
        <w:rPr>
          <w:rFonts w:hint="eastAsia"/>
        </w:rPr>
      </w:pPr>
      <w:r>
        <w:t>D</w:t>
      </w:r>
      <w:r>
        <w:rPr>
          <w:rFonts w:hint="eastAsia"/>
        </w:rPr>
        <w:t>：</w:t>
      </w:r>
      <w:r>
        <w:t>page</w:t>
      </w:r>
      <w:r>
        <w:rPr>
          <w:rFonts w:hint="eastAsia"/>
        </w:rPr>
        <w:t>：当前页。调用方式：</w:t>
      </w:r>
      <w:r>
        <w:t>${page.page}</w:t>
      </w:r>
    </w:p>
    <w:p w14:paraId="12968940" w14:textId="77777777" w:rsidR="001607B5" w:rsidRDefault="001607B5" w:rsidP="00095B39">
      <w:pPr>
        <w:pStyle w:val="af7"/>
        <w:ind w:left="1080" w:firstLineChars="0" w:firstLine="0"/>
      </w:pPr>
    </w:p>
    <w:p w14:paraId="2289392C" w14:textId="64499F83" w:rsidR="007C4227" w:rsidRDefault="001607B5" w:rsidP="007C4227">
      <w:pPr>
        <w:pStyle w:val="3"/>
      </w:pPr>
      <w:r>
        <w:rPr>
          <w:rFonts w:hint="eastAsia"/>
        </w:rPr>
        <w:t>5</w:t>
      </w:r>
      <w:r w:rsidR="007C4227">
        <w:rPr>
          <w:rFonts w:hint="eastAsia"/>
        </w:rPr>
        <w:t>)</w:t>
      </w:r>
      <w:r w:rsidR="007C4227">
        <w:rPr>
          <w:rFonts w:hint="eastAsia"/>
        </w:rPr>
        <w:tab/>
        <w:t>TAGLIST</w:t>
      </w:r>
      <w:r w:rsidR="007C4227">
        <w:rPr>
          <w:rFonts w:hint="eastAsia"/>
        </w:rPr>
        <w:t>实例</w:t>
      </w:r>
    </w:p>
    <w:p w14:paraId="05631A3D" w14:textId="77777777" w:rsidR="007C4227" w:rsidRDefault="007C4227" w:rsidP="007C4227">
      <w:r>
        <w:tab/>
      </w:r>
    </w:p>
    <w:p w14:paraId="45F2540D" w14:textId="77777777" w:rsidR="007C4227" w:rsidRDefault="007C4227" w:rsidP="007C4227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实例一</w:t>
      </w:r>
      <w:r>
        <w:rPr>
          <w:rFonts w:hint="eastAsia"/>
        </w:rPr>
        <w:t xml:space="preserve"> </w:t>
      </w:r>
      <w:r>
        <w:rPr>
          <w:rFonts w:hint="eastAsia"/>
        </w:rPr>
        <w:t>内置类型</w:t>
      </w:r>
      <w:r>
        <w:rPr>
          <w:rFonts w:hint="eastAsia"/>
        </w:rPr>
        <w:t>.</w:t>
      </w:r>
    </w:p>
    <w:p w14:paraId="7C8F51E8" w14:textId="77777777" w:rsidR="007C4227" w:rsidRDefault="007C4227" w:rsidP="007C4227">
      <w:pPr>
        <w:ind w:leftChars="500" w:left="1000"/>
      </w:pPr>
      <w:r>
        <w:t>#TAGLIST(“result”,1,”10001”,5,5)</w:t>
      </w:r>
    </w:p>
    <w:p w14:paraId="214633A9" w14:textId="77777777" w:rsidR="007C4227" w:rsidRDefault="007C4227" w:rsidP="007C4227">
      <w:pPr>
        <w:ind w:leftChars="500" w:left="1000"/>
      </w:pPr>
      <w:r>
        <w:t>#foreach($item in $result)</w:t>
      </w:r>
    </w:p>
    <w:p w14:paraId="1D388FF9" w14:textId="77777777" w:rsidR="007C4227" w:rsidRDefault="007C4227" w:rsidP="007C4227">
      <w:pPr>
        <w:ind w:leftChars="500" w:left="1000"/>
      </w:pPr>
      <w:r>
        <w:t>${item.title}</w:t>
      </w:r>
    </w:p>
    <w:p w14:paraId="1DF7F211" w14:textId="77777777" w:rsidR="007C4227" w:rsidRDefault="007C4227" w:rsidP="007C4227">
      <w:pPr>
        <w:ind w:leftChars="500" w:left="1000"/>
      </w:pPr>
      <w:r>
        <w:t>#end</w:t>
      </w:r>
    </w:p>
    <w:p w14:paraId="4C0E28E7" w14:textId="77777777" w:rsidR="007C4227" w:rsidRDefault="007C4227" w:rsidP="007C4227">
      <w:pPr>
        <w:ind w:leftChars="500" w:left="1000"/>
      </w:pPr>
      <w:r>
        <w:t>#end</w:t>
      </w:r>
    </w:p>
    <w:p w14:paraId="5643FEA2" w14:textId="77777777" w:rsidR="007C4227" w:rsidRDefault="007C4227" w:rsidP="00D803BF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实例二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SQL</w:t>
      </w:r>
      <w:r>
        <w:rPr>
          <w:rFonts w:hint="eastAsia"/>
        </w:rPr>
        <w:t>类型</w:t>
      </w:r>
      <w:r>
        <w:t xml:space="preserve"> </w:t>
      </w:r>
      <w:r>
        <w:rPr>
          <w:rFonts w:hint="eastAsia"/>
        </w:rPr>
        <w:t>不分页</w:t>
      </w:r>
      <w:r>
        <w:rPr>
          <w:rFonts w:hint="eastAsia"/>
        </w:rPr>
        <w:t>.</w:t>
      </w:r>
    </w:p>
    <w:p w14:paraId="098C6918" w14:textId="77777777" w:rsidR="007C4227" w:rsidRDefault="007C4227" w:rsidP="007C4227">
      <w:pPr>
        <w:ind w:leftChars="500" w:left="1000"/>
      </w:pPr>
      <w:r>
        <w:t>#TAGLIST(“result”,</w:t>
      </w:r>
      <w:r>
        <w:rPr>
          <w:rFonts w:hint="eastAsia"/>
        </w:rPr>
        <w:t>5</w:t>
      </w:r>
      <w:r>
        <w:t>,”</w:t>
      </w:r>
      <w:r>
        <w:rPr>
          <w:rFonts w:hint="eastAsia"/>
        </w:rPr>
        <w:t>sele</w:t>
      </w:r>
      <w:r>
        <w:t>ct title as TITLE from news where column_id=10001”,10,10)</w:t>
      </w:r>
    </w:p>
    <w:p w14:paraId="6AA861D5" w14:textId="77777777" w:rsidR="007C4227" w:rsidRDefault="007C4227" w:rsidP="007C4227">
      <w:pPr>
        <w:ind w:leftChars="500" w:left="1000"/>
      </w:pPr>
      <w:r>
        <w:t>#foreach($item in $result)</w:t>
      </w:r>
    </w:p>
    <w:p w14:paraId="58BE1759" w14:textId="77777777" w:rsidR="007C4227" w:rsidRDefault="007C4227" w:rsidP="007C4227">
      <w:pPr>
        <w:ind w:leftChars="500" w:left="1000"/>
      </w:pPr>
      <w:r>
        <w:t>${item.title}</w:t>
      </w:r>
    </w:p>
    <w:p w14:paraId="0F928B8D" w14:textId="77777777" w:rsidR="007C4227" w:rsidRDefault="007C4227" w:rsidP="007C4227">
      <w:pPr>
        <w:ind w:leftChars="500" w:left="1000"/>
      </w:pPr>
      <w:r>
        <w:t>#end</w:t>
      </w:r>
    </w:p>
    <w:p w14:paraId="04004803" w14:textId="77777777" w:rsidR="007C4227" w:rsidRDefault="007C4227" w:rsidP="00D803BF">
      <w:pPr>
        <w:ind w:leftChars="500" w:left="1000"/>
      </w:pPr>
      <w:r>
        <w:t>#end</w:t>
      </w:r>
    </w:p>
    <w:p w14:paraId="19D75FE0" w14:textId="77777777" w:rsidR="007C4227" w:rsidRDefault="007C4227" w:rsidP="007C4227">
      <w:pPr>
        <w:pStyle w:val="af7"/>
        <w:numPr>
          <w:ilvl w:val="0"/>
          <w:numId w:val="13"/>
        </w:numPr>
        <w:ind w:firstLineChars="0"/>
      </w:pPr>
      <w:r>
        <w:rPr>
          <w:rFonts w:hint="eastAsia"/>
        </w:rPr>
        <w:t>实例三</w:t>
      </w:r>
      <w:r>
        <w:rPr>
          <w:rFonts w:hint="eastAsia"/>
        </w:rPr>
        <w:t xml:space="preserve">  SQL</w:t>
      </w:r>
      <w:r>
        <w:rPr>
          <w:rFonts w:hint="eastAsia"/>
        </w:rP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分页（建议</w:t>
      </w:r>
      <w:r>
        <w:rPr>
          <w:rFonts w:hint="eastAsia"/>
        </w:rPr>
        <w:t>10</w:t>
      </w:r>
      <w:r>
        <w:rPr>
          <w:rFonts w:hint="eastAsia"/>
        </w:rPr>
        <w:t>页即可</w:t>
      </w:r>
      <w:r>
        <w:rPr>
          <w:rFonts w:hint="eastAsia"/>
        </w:rPr>
        <w:t xml:space="preserve"> </w:t>
      </w:r>
      <w:r>
        <w:rPr>
          <w:rFonts w:hint="eastAsia"/>
        </w:rPr>
        <w:t>生成规则是</w:t>
      </w:r>
      <w:r>
        <w:rPr>
          <w:rFonts w:hint="eastAsia"/>
        </w:rPr>
        <w:t>index.html</w:t>
      </w:r>
      <w:r>
        <w:rPr>
          <w:rFonts w:hint="eastAsia"/>
        </w:rPr>
        <w:t>，</w:t>
      </w:r>
      <w:r>
        <w:rPr>
          <w:rFonts w:hint="eastAsia"/>
        </w:rPr>
        <w:t>index-2.html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）</w:t>
      </w:r>
    </w:p>
    <w:p w14:paraId="7685E478" w14:textId="77777777" w:rsidR="007C4227" w:rsidRDefault="007C4227" w:rsidP="007C4227">
      <w:pPr>
        <w:ind w:leftChars="500" w:left="1000"/>
      </w:pPr>
      <w:r>
        <w:t>#TAGLIST(“result”,</w:t>
      </w:r>
      <w:r>
        <w:rPr>
          <w:rFonts w:hint="eastAsia"/>
        </w:rPr>
        <w:t>5</w:t>
      </w:r>
      <w:r>
        <w:t>,”</w:t>
      </w:r>
      <w:r>
        <w:rPr>
          <w:rFonts w:hint="eastAsia"/>
        </w:rPr>
        <w:t>sele</w:t>
      </w:r>
      <w:r>
        <w:t>ct title as TITLE from news where column_id=10001”,</w:t>
      </w:r>
      <w:r>
        <w:rPr>
          <w:rFonts w:hint="eastAsia"/>
        </w:rPr>
        <w:t>100</w:t>
      </w:r>
      <w:r>
        <w:t>,10)</w:t>
      </w:r>
    </w:p>
    <w:p w14:paraId="099AD678" w14:textId="77777777" w:rsidR="007C4227" w:rsidRDefault="007C4227" w:rsidP="007C4227">
      <w:pPr>
        <w:ind w:leftChars="500" w:left="1000"/>
      </w:pPr>
      <w:r>
        <w:t>#foreach($item in $result)</w:t>
      </w:r>
    </w:p>
    <w:p w14:paraId="14226B46" w14:textId="77777777" w:rsidR="007C4227" w:rsidRDefault="007C4227" w:rsidP="007C4227">
      <w:pPr>
        <w:ind w:leftChars="500" w:left="1000"/>
      </w:pPr>
      <w:r>
        <w:t>${item.title}</w:t>
      </w:r>
    </w:p>
    <w:p w14:paraId="077A2052" w14:textId="77777777" w:rsidR="007C4227" w:rsidRDefault="007C4227" w:rsidP="007C4227">
      <w:pPr>
        <w:ind w:leftChars="500" w:left="1000"/>
      </w:pPr>
      <w:r>
        <w:t>#end</w:t>
      </w:r>
    </w:p>
    <w:p w14:paraId="73368CA1" w14:textId="77777777" w:rsidR="007C4227" w:rsidRDefault="007C4227" w:rsidP="007C4227">
      <w:pPr>
        <w:ind w:leftChars="500" w:left="1000"/>
      </w:pPr>
      <w:r>
        <w:t>#end</w:t>
      </w:r>
    </w:p>
    <w:p w14:paraId="0EBDE817" w14:textId="77777777" w:rsidR="007C4227" w:rsidRDefault="007C4227" w:rsidP="007C4227">
      <w:r>
        <w:tab/>
      </w:r>
    </w:p>
    <w:p w14:paraId="267D678A" w14:textId="77777777" w:rsidR="00D803BF" w:rsidRDefault="00D803BF" w:rsidP="00C25204">
      <w:pPr>
        <w:pStyle w:val="1"/>
      </w:pPr>
      <w:r>
        <w:rPr>
          <w:rFonts w:hint="eastAsia"/>
        </w:rPr>
        <w:t>TAGDETAIL</w:t>
      </w:r>
      <w:r>
        <w:rPr>
          <w:rFonts w:hint="eastAsia"/>
        </w:rPr>
        <w:t>标签</w:t>
      </w:r>
    </w:p>
    <w:p w14:paraId="33F9E0EA" w14:textId="77777777" w:rsidR="00D803BF" w:rsidRPr="00D803BF" w:rsidRDefault="00D803BF" w:rsidP="00D803BF"/>
    <w:p w14:paraId="14364B4D" w14:textId="77777777" w:rsidR="00D803BF" w:rsidRDefault="00D803BF" w:rsidP="00D803BF">
      <w:pPr>
        <w:pStyle w:val="3"/>
        <w:numPr>
          <w:ilvl w:val="0"/>
          <w:numId w:val="14"/>
        </w:numPr>
      </w:pPr>
      <w:r>
        <w:rPr>
          <w:rFonts w:hint="eastAsia"/>
        </w:rPr>
        <w:t xml:space="preserve">TAGDETAIL </w:t>
      </w:r>
      <w:r>
        <w:rPr>
          <w:rFonts w:hint="eastAsia"/>
        </w:rPr>
        <w:t>标签说明</w:t>
      </w:r>
    </w:p>
    <w:p w14:paraId="01F377BB" w14:textId="77777777" w:rsidR="00D803BF" w:rsidRDefault="00D803BF" w:rsidP="00D803BF">
      <w:pPr>
        <w:pStyle w:val="af7"/>
        <w:ind w:left="720" w:firstLineChars="0" w:firstLine="0"/>
      </w:pPr>
      <w:r>
        <w:rPr>
          <w:rFonts w:hint="eastAsia"/>
        </w:rPr>
        <w:t>基于</w:t>
      </w:r>
      <w:r>
        <w:rPr>
          <w:rFonts w:hint="eastAsia"/>
        </w:rPr>
        <w:t>Velocity</w:t>
      </w:r>
      <w:r w:rsidRPr="00035A85">
        <w:rPr>
          <w:rFonts w:hint="eastAsia"/>
        </w:rPr>
        <w:t xml:space="preserve"> </w:t>
      </w:r>
      <w:r>
        <w:rPr>
          <w:rFonts w:hint="eastAsia"/>
        </w:rPr>
        <w:t>模版语言开发而成，属于</w:t>
      </w:r>
      <w:r>
        <w:rPr>
          <w:rFonts w:hint="eastAsia"/>
        </w:rPr>
        <w:t>BLOCK</w:t>
      </w:r>
      <w:r>
        <w:rPr>
          <w:rFonts w:hint="eastAsia"/>
        </w:rPr>
        <w:t>（块）类型模版标签。</w:t>
      </w:r>
    </w:p>
    <w:p w14:paraId="74450198" w14:textId="77777777" w:rsidR="00D803BF" w:rsidRDefault="00D803BF" w:rsidP="00D803BF">
      <w:pPr>
        <w:pStyle w:val="3"/>
        <w:numPr>
          <w:ilvl w:val="0"/>
          <w:numId w:val="14"/>
        </w:numPr>
      </w:pPr>
      <w:r>
        <w:t xml:space="preserve">TAGDETAIL </w:t>
      </w:r>
      <w:r>
        <w:rPr>
          <w:rFonts w:hint="eastAsia"/>
        </w:rPr>
        <w:t>标签参数规范</w:t>
      </w:r>
    </w:p>
    <w:p w14:paraId="165B1B0F" w14:textId="77777777" w:rsidR="00D803BF" w:rsidRDefault="00D803BF" w:rsidP="00D803BF">
      <w:pPr>
        <w:ind w:left="720"/>
      </w:pPr>
      <w:r>
        <w:t>#TAGDETAIL(String resultObjName, Integer type, String content)</w:t>
      </w:r>
    </w:p>
    <w:p w14:paraId="4029DC26" w14:textId="77777777" w:rsidR="00D803BF" w:rsidRDefault="00D803BF" w:rsidP="00D803BF">
      <w:pPr>
        <w:ind w:left="720"/>
      </w:pPr>
      <w:r>
        <w:t>#end</w:t>
      </w:r>
    </w:p>
    <w:p w14:paraId="20EF8582" w14:textId="77777777" w:rsidR="00D803BF" w:rsidRDefault="00D803BF" w:rsidP="00D803BF">
      <w:pPr>
        <w:pStyle w:val="af7"/>
        <w:numPr>
          <w:ilvl w:val="0"/>
          <w:numId w:val="15"/>
        </w:numPr>
        <w:ind w:firstLineChars="0"/>
      </w:pPr>
      <w:r>
        <w:t>resultObjName</w:t>
      </w:r>
      <w:r>
        <w:rPr>
          <w:rFonts w:hint="eastAsia"/>
        </w:rPr>
        <w:t>：文本类型，自定义的结构化数据返回的对象引用。在使用的时候通过使用</w:t>
      </w:r>
    </w:p>
    <w:p w14:paraId="1FE18EB1" w14:textId="77777777" w:rsidR="00D803BF" w:rsidRDefault="00D803BF" w:rsidP="00D803BF">
      <w:pPr>
        <w:pStyle w:val="af7"/>
        <w:ind w:left="1080" w:firstLineChars="0" w:firstLine="0"/>
      </w:pPr>
      <w:r>
        <w:t>${resultObjName}</w:t>
      </w:r>
      <w:r>
        <w:rPr>
          <w:rFonts w:hint="eastAsia"/>
        </w:rPr>
        <w:t>来使用数据信息</w:t>
      </w:r>
    </w:p>
    <w:p w14:paraId="2B2BD433" w14:textId="77777777" w:rsidR="00D803BF" w:rsidRDefault="00D803BF" w:rsidP="00D803BF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>type</w:t>
      </w:r>
      <w:r>
        <w:rPr>
          <w:rFonts w:hint="eastAsia"/>
        </w:rPr>
        <w:t>：数字类型，可以使用以下</w:t>
      </w:r>
      <w:r>
        <w:rPr>
          <w:rFonts w:hint="eastAsia"/>
        </w:rPr>
        <w:t>1-9</w:t>
      </w:r>
      <w:r>
        <w:rPr>
          <w:rFonts w:hint="eastAsia"/>
        </w:rPr>
        <w:t>之间的数字来选择提取的数据方式类型。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选择的类型</w:t>
      </w:r>
    </w:p>
    <w:p w14:paraId="4B786F56" w14:textId="77777777" w:rsidR="00D803BF" w:rsidRDefault="00D803BF" w:rsidP="00D803BF">
      <w:pPr>
        <w:ind w:left="1080"/>
      </w:pPr>
      <w:r>
        <w:rPr>
          <w:rFonts w:hint="eastAsia"/>
        </w:rPr>
        <w:t>决定了</w:t>
      </w:r>
      <w:r>
        <w:rPr>
          <w:rFonts w:hint="eastAsia"/>
        </w:rPr>
        <w:t>content</w:t>
      </w:r>
      <w:r>
        <w:rPr>
          <w:rFonts w:hint="eastAsia"/>
        </w:rPr>
        <w:t>的内容，类型如下：</w:t>
      </w:r>
    </w:p>
    <w:p w14:paraId="665402AB" w14:textId="77777777" w:rsidR="00D803BF" w:rsidRDefault="00D803BF" w:rsidP="00C25DA2">
      <w:pPr>
        <w:pStyle w:val="af7"/>
        <w:numPr>
          <w:ilvl w:val="0"/>
          <w:numId w:val="16"/>
        </w:numPr>
        <w:ind w:firstLineChars="0"/>
      </w:pPr>
      <w:r>
        <w:t xml:space="preserve">type=1, </w:t>
      </w:r>
      <w:r w:rsidR="00C25DA2">
        <w:rPr>
          <w:rFonts w:hint="eastAsia"/>
        </w:rPr>
        <w:t>通过</w:t>
      </w:r>
      <w:r w:rsidR="00C25DA2">
        <w:rPr>
          <w:rFonts w:hint="eastAsia"/>
        </w:rPr>
        <w:t xml:space="preserve">  </w:t>
      </w:r>
      <w:r w:rsidR="00C25DA2">
        <w:rPr>
          <w:rFonts w:hint="eastAsia"/>
        </w:rPr>
        <w:t>新闻</w:t>
      </w:r>
      <w:r w:rsidR="00C25DA2">
        <w:rPr>
          <w:rFonts w:hint="eastAsia"/>
        </w:rPr>
        <w:t>ID</w:t>
      </w:r>
      <w:r w:rsidR="00C25DA2">
        <w:rPr>
          <w:rFonts w:hint="eastAsia"/>
        </w:rPr>
        <w:t>，提取对应的详情信息</w:t>
      </w:r>
    </w:p>
    <w:p w14:paraId="3FF73E73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 xml:space="preserve">=2,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新闻栏目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0B23A3F0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 xml:space="preserve">=3,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频道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7154DFB6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4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部门分类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60174BCA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5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专题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78C37C31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6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专题分类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7E804EA5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7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系列专题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1B56110C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8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</w:t>
      </w:r>
      <w:r>
        <w:rPr>
          <w:rFonts w:hint="eastAsia"/>
        </w:rPr>
        <w:t>碎片</w:t>
      </w:r>
      <w:r>
        <w:rPr>
          <w:rFonts w:hint="eastAsia"/>
        </w:rPr>
        <w:t>ID</w:t>
      </w:r>
      <w:r>
        <w:rPr>
          <w:rFonts w:hint="eastAsia"/>
        </w:rPr>
        <w:t>，提取对应的详情信息</w:t>
      </w:r>
    </w:p>
    <w:p w14:paraId="4FD8ABA3" w14:textId="77777777" w:rsidR="00C25DA2" w:rsidRDefault="00C25DA2" w:rsidP="00C25DA2">
      <w:pPr>
        <w:pStyle w:val="af7"/>
        <w:numPr>
          <w:ilvl w:val="0"/>
          <w:numId w:val="16"/>
        </w:numPr>
        <w:ind w:firstLineChars="0"/>
      </w:pPr>
      <w:r>
        <w:t>type=</w:t>
      </w:r>
      <w:r>
        <w:rPr>
          <w:rFonts w:hint="eastAsia"/>
        </w:rPr>
        <w:t>9</w:t>
      </w:r>
      <w:r>
        <w:t xml:space="preserve">, </w:t>
      </w:r>
      <w:r>
        <w:rPr>
          <w:rFonts w:hint="eastAsia"/>
        </w:rPr>
        <w:t>通过</w:t>
      </w:r>
      <w:r>
        <w:rPr>
          <w:rFonts w:hint="eastAsia"/>
        </w:rPr>
        <w:t xml:space="preserve">  SQL</w:t>
      </w:r>
      <w:r>
        <w:rPr>
          <w:rFonts w:hint="eastAsia"/>
        </w:rPr>
        <w:t>，提取对应的详情信息</w:t>
      </w:r>
    </w:p>
    <w:p w14:paraId="463D617C" w14:textId="77777777" w:rsidR="00C25DA2" w:rsidRDefault="00C25DA2" w:rsidP="00C25DA2"/>
    <w:p w14:paraId="3BD1A0A6" w14:textId="77777777" w:rsidR="00C25DA2" w:rsidRDefault="00C25DA2" w:rsidP="00C25DA2">
      <w:pPr>
        <w:pStyle w:val="af7"/>
        <w:numPr>
          <w:ilvl w:val="0"/>
          <w:numId w:val="15"/>
        </w:numPr>
        <w:ind w:firstLineChars="0"/>
      </w:pPr>
      <w:r>
        <w:rPr>
          <w:rFonts w:hint="eastAsia"/>
        </w:rPr>
        <w:t>content</w:t>
      </w:r>
      <w:r>
        <w:t xml:space="preserve">: </w:t>
      </w:r>
      <w:r>
        <w:rPr>
          <w:rFonts w:hint="eastAsia"/>
        </w:rPr>
        <w:t>文本类型，根据参数</w:t>
      </w:r>
      <w:r>
        <w:rPr>
          <w:rFonts w:hint="eastAsia"/>
        </w:rPr>
        <w:t>type</w:t>
      </w:r>
      <w:r>
        <w:rPr>
          <w:rFonts w:hint="eastAsia"/>
        </w:rPr>
        <w:t>决定填写：</w:t>
      </w:r>
    </w:p>
    <w:p w14:paraId="740CC888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t xml:space="preserve">type=1, </w:t>
      </w:r>
      <w:r>
        <w:rPr>
          <w:rFonts w:hint="eastAsia"/>
        </w:rPr>
        <w:t>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新闻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新闻信息</w:t>
      </w:r>
    </w:p>
    <w:p w14:paraId="29760D82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=2,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新闻栏目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新闻栏目信息</w:t>
      </w:r>
    </w:p>
    <w:p w14:paraId="30F0F0B2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=3,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频道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频道信息</w:t>
      </w:r>
    </w:p>
    <w:p w14:paraId="264EA68C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4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部门分类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部门分类信息</w:t>
      </w:r>
    </w:p>
    <w:p w14:paraId="32580015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5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专题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专题信息</w:t>
      </w:r>
    </w:p>
    <w:p w14:paraId="7507FA72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6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专题分类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专题分类信息</w:t>
      </w:r>
    </w:p>
    <w:p w14:paraId="4E1FD8EE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7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系列专题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系列专题信息</w:t>
      </w:r>
    </w:p>
    <w:p w14:paraId="36D2037E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rPr>
          <w:rFonts w:hint="eastAsia"/>
        </w:rPr>
        <w:t>type</w:t>
      </w:r>
      <w:r>
        <w:t>=</w:t>
      </w:r>
      <w:r>
        <w:rPr>
          <w:rFonts w:hint="eastAsia"/>
        </w:rPr>
        <w:t>8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>
        <w:rPr>
          <w:rFonts w:hint="eastAsia"/>
        </w:rPr>
        <w:t>碎片</w:t>
      </w:r>
      <w:r>
        <w:rPr>
          <w:rFonts w:hint="eastAsia"/>
        </w:rPr>
        <w:t>ID</w:t>
      </w:r>
      <w:r>
        <w:rPr>
          <w:rFonts w:hint="eastAsia"/>
        </w:rPr>
        <w:t>，提取对应的</w:t>
      </w:r>
      <w:r>
        <w:rPr>
          <w:rFonts w:hint="eastAsia"/>
        </w:rPr>
        <w:t xml:space="preserve"> </w:t>
      </w:r>
      <w:r>
        <w:rPr>
          <w:rFonts w:hint="eastAsia"/>
        </w:rPr>
        <w:t>碎片信息</w:t>
      </w:r>
    </w:p>
    <w:p w14:paraId="31DCDB3B" w14:textId="77777777" w:rsidR="00C25DA2" w:rsidRDefault="00C25DA2" w:rsidP="00C25DA2">
      <w:pPr>
        <w:pStyle w:val="af7"/>
        <w:numPr>
          <w:ilvl w:val="1"/>
          <w:numId w:val="15"/>
        </w:numPr>
        <w:ind w:firstLineChars="0"/>
      </w:pPr>
      <w:r>
        <w:t>type=</w:t>
      </w:r>
      <w:r>
        <w:rPr>
          <w:rFonts w:hint="eastAsia"/>
        </w:rPr>
        <w:t>9</w:t>
      </w:r>
      <w:r>
        <w:t>, content</w:t>
      </w:r>
      <w:r>
        <w:rPr>
          <w:rFonts w:hint="eastAsia"/>
        </w:rPr>
        <w:t>需要填写</w:t>
      </w:r>
      <w:r>
        <w:rPr>
          <w:rFonts w:hint="eastAsia"/>
        </w:rPr>
        <w:t xml:space="preserve"> SQL</w:t>
      </w:r>
      <w:r>
        <w:rPr>
          <w:rFonts w:hint="eastAsia"/>
        </w:rPr>
        <w:t>，提取对应的</w:t>
      </w:r>
      <w:r>
        <w:rPr>
          <w:rFonts w:hint="eastAsia"/>
        </w:rPr>
        <w:t>SQL</w:t>
      </w:r>
      <w:r>
        <w:rPr>
          <w:rFonts w:hint="eastAsia"/>
        </w:rPr>
        <w:t>执行数据</w:t>
      </w:r>
    </w:p>
    <w:p w14:paraId="00D333D7" w14:textId="77777777" w:rsidR="00D803BF" w:rsidRDefault="00D803BF" w:rsidP="00C25DA2"/>
    <w:p w14:paraId="41786492" w14:textId="77777777" w:rsidR="00C25DA2" w:rsidRDefault="002C6F70" w:rsidP="002C6F70">
      <w:pPr>
        <w:pStyle w:val="3"/>
      </w:pPr>
      <w:r>
        <w:rPr>
          <w:rFonts w:hint="eastAsia"/>
        </w:rPr>
        <w:t>3</w:t>
      </w:r>
      <w:r>
        <w:t>)</w:t>
      </w:r>
      <w:r>
        <w:tab/>
      </w:r>
      <w:r w:rsidR="00C25DA2">
        <w:rPr>
          <w:rFonts w:hint="eastAsia"/>
        </w:rPr>
        <w:t>TAGDETAIL</w:t>
      </w:r>
      <w:r w:rsidR="00C25DA2">
        <w:rPr>
          <w:rFonts w:hint="eastAsia"/>
        </w:rPr>
        <w:t>数据返回</w:t>
      </w:r>
    </w:p>
    <w:p w14:paraId="42B707FC" w14:textId="77777777" w:rsidR="00C25DA2" w:rsidRDefault="00C25DA2" w:rsidP="009124DC">
      <w:r>
        <w:rPr>
          <w:rFonts w:hint="eastAsia"/>
        </w:rPr>
        <w:tab/>
      </w:r>
      <w:r>
        <w:rPr>
          <w:rFonts w:hint="eastAsia"/>
        </w:rPr>
        <w:t>根据以上规定的类型</w:t>
      </w:r>
      <w:r w:rsidR="009124DC">
        <w:rPr>
          <w:rFonts w:hint="eastAsia"/>
        </w:rPr>
        <w:t xml:space="preserve"> </w:t>
      </w:r>
      <w:r>
        <w:rPr>
          <w:rFonts w:hint="eastAsia"/>
        </w:rPr>
        <w:t>涵盖了</w:t>
      </w:r>
      <w:r w:rsidR="009124DC">
        <w:rPr>
          <w:rFonts w:hint="eastAsia"/>
        </w:rPr>
        <w:t>多种数据格式。根据这些数据格式</w:t>
      </w:r>
      <w:r>
        <w:rPr>
          <w:rFonts w:hint="eastAsia"/>
        </w:rPr>
        <w:t>详细介绍每种数据返回的字段</w:t>
      </w:r>
    </w:p>
    <w:p w14:paraId="02BA36C7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type=1</w:t>
      </w:r>
      <w:r>
        <w:rPr>
          <w:rFonts w:hint="eastAsia"/>
        </w:rPr>
        <w:t>，返回的新闻信息：</w:t>
      </w:r>
    </w:p>
    <w:p w14:paraId="3CD416CE" w14:textId="77777777" w:rsidR="002C6F70" w:rsidRDefault="009124DC" w:rsidP="009124DC">
      <w:pPr>
        <w:ind w:left="1080"/>
      </w:pPr>
      <w:r>
        <w:rPr>
          <w:rFonts w:hint="eastAsia"/>
        </w:rPr>
        <w:t>id,title</w:t>
      </w:r>
      <w:r>
        <w:t>, subtitle, keyword, description,source, author,newsDetail.content,……..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 w:rsidR="002C6F70">
        <w:rPr>
          <w:rFonts w:hint="eastAsia"/>
        </w:rPr>
        <w:t>包</w:t>
      </w:r>
    </w:p>
    <w:p w14:paraId="2F7BC49E" w14:textId="77777777" w:rsidR="009124DC" w:rsidRDefault="002C6F70" w:rsidP="009124DC">
      <w:pPr>
        <w:ind w:left="1080"/>
      </w:pPr>
      <w:r>
        <w:rPr>
          <w:rFonts w:hint="eastAsia"/>
        </w:rPr>
        <w:t>的</w:t>
      </w:r>
      <w:r w:rsidR="009124DC">
        <w:rPr>
          <w:rFonts w:hint="eastAsia"/>
        </w:rPr>
        <w:t>News</w:t>
      </w:r>
    </w:p>
    <w:p w14:paraId="3A329B78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type=2</w:t>
      </w:r>
      <w:r>
        <w:rPr>
          <w:rFonts w:hint="eastAsia"/>
        </w:rPr>
        <w:t>，返回的新闻栏目信息：</w:t>
      </w:r>
    </w:p>
    <w:p w14:paraId="42831BAB" w14:textId="77777777" w:rsidR="002C6F70" w:rsidRDefault="009124DC" w:rsidP="009124DC">
      <w:pPr>
        <w:ind w:left="1080"/>
      </w:pPr>
      <w:r>
        <w:rPr>
          <w:rFonts w:hint="eastAsia"/>
        </w:rPr>
        <w:t>id,</w:t>
      </w:r>
      <w:r>
        <w:t>columnName,channelId,listTemplate2Id,detailTemplate2Id,keywords, ….</w:t>
      </w:r>
      <w:r>
        <w:rPr>
          <w:rFonts w:hint="eastAsia"/>
        </w:rPr>
        <w:t>详细的参考</w:t>
      </w:r>
      <w:r>
        <w:t>PO</w:t>
      </w:r>
    </w:p>
    <w:p w14:paraId="3AC93721" w14:textId="77777777" w:rsidR="009124DC" w:rsidRDefault="002C6F70" w:rsidP="009124DC">
      <w:pPr>
        <w:ind w:left="1080"/>
      </w:pPr>
      <w:r>
        <w:rPr>
          <w:rFonts w:hint="eastAsia"/>
        </w:rPr>
        <w:t>包的</w:t>
      </w:r>
      <w:r w:rsidR="009124DC">
        <w:rPr>
          <w:rFonts w:hint="eastAsia"/>
        </w:rPr>
        <w:t>NewsColumn</w:t>
      </w:r>
    </w:p>
    <w:p w14:paraId="5454B5D1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type=3</w:t>
      </w:r>
      <w:r>
        <w:rPr>
          <w:rFonts w:hint="eastAsia"/>
        </w:rPr>
        <w:t>，返回的频道信息：</w:t>
      </w:r>
    </w:p>
    <w:p w14:paraId="50D0020B" w14:textId="77777777" w:rsidR="009124DC" w:rsidRDefault="009124DC" w:rsidP="009124DC">
      <w:pPr>
        <w:ind w:left="1080"/>
      </w:pPr>
      <w:r>
        <w:rPr>
          <w:rFonts w:hint="eastAsia"/>
        </w:rPr>
        <w:t>id,channelName,</w:t>
      </w:r>
      <w:r>
        <w:t>chann</w:t>
      </w:r>
      <w:r>
        <w:rPr>
          <w:rFonts w:hint="eastAsia"/>
        </w:rPr>
        <w:t>elUrl,</w:t>
      </w:r>
      <w:r>
        <w:t>channel</w:t>
      </w:r>
      <w:r>
        <w:rPr>
          <w:rFonts w:hint="eastAsia"/>
        </w:rPr>
        <w:t>Path,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 w:rsidR="002C6F70">
        <w:rPr>
          <w:rFonts w:hint="eastAsia"/>
        </w:rPr>
        <w:t>包的</w:t>
      </w:r>
      <w:r>
        <w:rPr>
          <w:rFonts w:hint="eastAsia"/>
        </w:rPr>
        <w:t>Channel</w:t>
      </w:r>
      <w:r>
        <w:rPr>
          <w:rFonts w:hint="eastAsia"/>
        </w:rPr>
        <w:t>类</w:t>
      </w:r>
    </w:p>
    <w:p w14:paraId="56EB4825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type=4</w:t>
      </w:r>
      <w:r>
        <w:rPr>
          <w:rFonts w:hint="eastAsia"/>
        </w:rPr>
        <w:t>，返回的部门分类信息：</w:t>
      </w:r>
    </w:p>
    <w:p w14:paraId="1B3B9FB7" w14:textId="77777777" w:rsidR="009124DC" w:rsidRDefault="009124DC" w:rsidP="009124DC">
      <w:pPr>
        <w:ind w:left="1080"/>
      </w:pPr>
      <w:r>
        <w:rPr>
          <w:rFonts w:hint="eastAsia"/>
        </w:rPr>
        <w:t>id,</w:t>
      </w:r>
      <w:r>
        <w:t>category</w:t>
      </w:r>
      <w:r>
        <w:rPr>
          <w:rFonts w:hint="eastAsia"/>
        </w:rPr>
        <w:t>Name,</w:t>
      </w:r>
      <w:r>
        <w:t>category</w:t>
      </w:r>
      <w:r>
        <w:rPr>
          <w:rFonts w:hint="eastAsia"/>
        </w:rPr>
        <w:t>Desc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 w:rsidR="002C6F70">
        <w:rPr>
          <w:rFonts w:hint="eastAsia"/>
        </w:rPr>
        <w:t>包的</w:t>
      </w:r>
      <w:r>
        <w:rPr>
          <w:rFonts w:hint="eastAsia"/>
        </w:rPr>
        <w:t>Category</w:t>
      </w:r>
      <w:r>
        <w:rPr>
          <w:rFonts w:hint="eastAsia"/>
        </w:rPr>
        <w:t>类</w:t>
      </w:r>
    </w:p>
    <w:p w14:paraId="596AF503" w14:textId="77777777" w:rsidR="009124DC" w:rsidRDefault="009124DC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type=5</w:t>
      </w:r>
      <w:r>
        <w:rPr>
          <w:rFonts w:hint="eastAsia"/>
        </w:rPr>
        <w:t>，返回的专题信息：</w:t>
      </w:r>
    </w:p>
    <w:p w14:paraId="77466381" w14:textId="77777777" w:rsidR="009124DC" w:rsidRDefault="009124DC" w:rsidP="009124DC">
      <w:pPr>
        <w:ind w:left="1080"/>
      </w:pPr>
      <w:r>
        <w:rPr>
          <w:rFonts w:hint="eastAsia"/>
        </w:rPr>
        <w:t>id,topicTitle,</w:t>
      </w:r>
      <w:r w:rsidR="002C6F70">
        <w:t>topi</w:t>
      </w:r>
      <w:r w:rsidR="002C6F70">
        <w:rPr>
          <w:rFonts w:hint="eastAsia"/>
        </w:rPr>
        <w:t>cPath,</w:t>
      </w:r>
      <w:r w:rsidR="002C6F70">
        <w:t>keyword</w:t>
      </w:r>
      <w:r w:rsidR="002C6F70">
        <w:rPr>
          <w:rFonts w:hint="eastAsia"/>
        </w:rPr>
        <w:t>,</w:t>
      </w:r>
      <w:r w:rsidR="002C6F70">
        <w:t>descr</w:t>
      </w:r>
      <w:r w:rsidR="002C6F70">
        <w:rPr>
          <w:rFonts w:hint="eastAsia"/>
        </w:rPr>
        <w:t>i</w:t>
      </w:r>
      <w:r w:rsidR="002C6F70">
        <w:t>ption</w:t>
      </w:r>
      <w:r w:rsidR="002C6F70">
        <w:rPr>
          <w:rFonts w:hint="eastAsia"/>
        </w:rPr>
        <w:t>,</w:t>
      </w:r>
      <w:r w:rsidR="002C6F70">
        <w:t>…</w:t>
      </w:r>
      <w:r w:rsidR="002C6F70">
        <w:rPr>
          <w:rFonts w:hint="eastAsia"/>
        </w:rPr>
        <w:t>..</w:t>
      </w:r>
      <w:r w:rsidR="002C6F70">
        <w:rPr>
          <w:rFonts w:hint="eastAsia"/>
        </w:rPr>
        <w:t>详细的参考</w:t>
      </w:r>
      <w:r w:rsidR="002C6F70">
        <w:rPr>
          <w:rFonts w:hint="eastAsia"/>
        </w:rPr>
        <w:t>PO</w:t>
      </w:r>
      <w:r w:rsidR="002C6F70">
        <w:rPr>
          <w:rFonts w:hint="eastAsia"/>
        </w:rPr>
        <w:t>包的</w:t>
      </w:r>
      <w:r w:rsidR="002C6F70">
        <w:rPr>
          <w:rFonts w:hint="eastAsia"/>
        </w:rPr>
        <w:t>Topic</w:t>
      </w:r>
      <w:r w:rsidR="002C6F70">
        <w:rPr>
          <w:rFonts w:hint="eastAsia"/>
        </w:rPr>
        <w:t>类</w:t>
      </w:r>
    </w:p>
    <w:p w14:paraId="62644FE3" w14:textId="77777777" w:rsidR="009124DC" w:rsidRDefault="002C6F70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type=6</w:t>
      </w:r>
      <w:r>
        <w:rPr>
          <w:rFonts w:hint="eastAsia"/>
        </w:rPr>
        <w:t>，返回的专题分类信息：</w:t>
      </w:r>
    </w:p>
    <w:p w14:paraId="3D599367" w14:textId="77777777" w:rsidR="002C6F70" w:rsidRDefault="002C6F70" w:rsidP="002C6F70">
      <w:pPr>
        <w:ind w:left="1080"/>
      </w:pPr>
      <w:r>
        <w:rPr>
          <w:rFonts w:hint="eastAsia"/>
        </w:rPr>
        <w:t>id,</w:t>
      </w:r>
      <w:r>
        <w:t>classify</w:t>
      </w:r>
      <w:r>
        <w:rPr>
          <w:rFonts w:hint="eastAsia"/>
        </w:rPr>
        <w:t>Name</w:t>
      </w:r>
      <w:r>
        <w:t>…</w:t>
      </w:r>
      <w:r>
        <w:rPr>
          <w:rFonts w:hint="eastAsia"/>
        </w:rPr>
        <w:t>..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>
        <w:rPr>
          <w:rFonts w:hint="eastAsia"/>
        </w:rPr>
        <w:t>类的</w:t>
      </w:r>
      <w:r>
        <w:rPr>
          <w:rFonts w:hint="eastAsia"/>
        </w:rPr>
        <w:t>TopicClassify</w:t>
      </w:r>
      <w:r>
        <w:rPr>
          <w:rFonts w:hint="eastAsia"/>
        </w:rPr>
        <w:t>类</w:t>
      </w:r>
    </w:p>
    <w:p w14:paraId="3078AB63" w14:textId="77777777" w:rsidR="009124DC" w:rsidRDefault="002C6F70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type=7</w:t>
      </w:r>
      <w:r>
        <w:rPr>
          <w:rFonts w:hint="eastAsia"/>
        </w:rPr>
        <w:t>，返回的系列专题信息：</w:t>
      </w:r>
    </w:p>
    <w:p w14:paraId="2053CE0F" w14:textId="77777777" w:rsidR="002C6F70" w:rsidRDefault="002C6F70" w:rsidP="002C6F70">
      <w:pPr>
        <w:ind w:left="1080"/>
      </w:pPr>
      <w:r>
        <w:t>id,columnName…..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>
        <w:rPr>
          <w:rFonts w:hint="eastAsia"/>
        </w:rPr>
        <w:t>类的</w:t>
      </w:r>
      <w:r>
        <w:rPr>
          <w:rFonts w:hint="eastAsia"/>
        </w:rPr>
        <w:t>TopicColumn</w:t>
      </w:r>
      <w:r>
        <w:rPr>
          <w:rFonts w:hint="eastAsia"/>
        </w:rPr>
        <w:t>类</w:t>
      </w:r>
    </w:p>
    <w:p w14:paraId="4A14C7CD" w14:textId="77777777" w:rsidR="002C6F70" w:rsidRDefault="002C6F70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type=8</w:t>
      </w:r>
      <w:r>
        <w:rPr>
          <w:rFonts w:hint="eastAsia"/>
        </w:rPr>
        <w:t>，返回的碎片信息：</w:t>
      </w:r>
    </w:p>
    <w:p w14:paraId="1A41DFB6" w14:textId="77777777" w:rsidR="002C6F70" w:rsidRDefault="002C6F70" w:rsidP="002C6F70">
      <w:pPr>
        <w:ind w:left="1080"/>
      </w:pPr>
      <w:r>
        <w:rPr>
          <w:rFonts w:hint="eastAsia"/>
        </w:rPr>
        <w:t>id,</w:t>
      </w:r>
      <w:r>
        <w:t>fragmentClassifyId,fragmentContent,fragmentName,fragmentModel…</w:t>
      </w:r>
      <w:r>
        <w:rPr>
          <w:rFonts w:hint="eastAsia"/>
        </w:rPr>
        <w:t>详细的参考</w:t>
      </w:r>
      <w:r>
        <w:rPr>
          <w:rFonts w:hint="eastAsia"/>
        </w:rPr>
        <w:t>PO</w:t>
      </w:r>
      <w:r>
        <w:rPr>
          <w:rFonts w:hint="eastAsia"/>
        </w:rPr>
        <w:t>包</w:t>
      </w:r>
    </w:p>
    <w:p w14:paraId="6C301398" w14:textId="77777777" w:rsidR="002C6F70" w:rsidRDefault="002C6F70" w:rsidP="002C6F70">
      <w:pPr>
        <w:ind w:left="1080"/>
      </w:pPr>
      <w:r>
        <w:rPr>
          <w:rFonts w:hint="eastAsia"/>
        </w:rPr>
        <w:t>Fragment</w:t>
      </w:r>
      <w:r>
        <w:rPr>
          <w:rFonts w:hint="eastAsia"/>
        </w:rPr>
        <w:t>类</w:t>
      </w:r>
    </w:p>
    <w:p w14:paraId="0B6C9D31" w14:textId="77777777" w:rsidR="002C6F70" w:rsidRDefault="002C6F70" w:rsidP="009124DC">
      <w:pPr>
        <w:pStyle w:val="af7"/>
        <w:numPr>
          <w:ilvl w:val="0"/>
          <w:numId w:val="17"/>
        </w:numPr>
        <w:ind w:firstLineChars="0"/>
      </w:pPr>
      <w:r>
        <w:rPr>
          <w:rFonts w:hint="eastAsia"/>
        </w:rPr>
        <w:t>type</w:t>
      </w:r>
      <w:r>
        <w:t>=9</w:t>
      </w:r>
      <w:r>
        <w:rPr>
          <w:rFonts w:hint="eastAsia"/>
        </w:rPr>
        <w:t>，返回的</w:t>
      </w:r>
      <w:r>
        <w:rPr>
          <w:rFonts w:hint="eastAsia"/>
        </w:rPr>
        <w:t>SQL</w:t>
      </w:r>
      <w:r>
        <w:rPr>
          <w:rFonts w:hint="eastAsia"/>
        </w:rPr>
        <w:t>信息：</w:t>
      </w:r>
      <w:r>
        <w:br/>
      </w:r>
      <w:r>
        <w:rPr>
          <w:rFonts w:hint="eastAsia"/>
        </w:rPr>
        <w:t>sql</w:t>
      </w:r>
      <w:r>
        <w:rPr>
          <w:rFonts w:hint="eastAsia"/>
        </w:rPr>
        <w:t>查询的字段</w:t>
      </w:r>
      <w:r>
        <w:rPr>
          <w:rFonts w:hint="eastAsia"/>
        </w:rPr>
        <w:t>.</w:t>
      </w:r>
    </w:p>
    <w:p w14:paraId="60D714B9" w14:textId="77777777" w:rsidR="002C6F70" w:rsidRDefault="002C6F70" w:rsidP="002C6F70">
      <w:pPr>
        <w:pStyle w:val="3"/>
      </w:pPr>
      <w:r>
        <w:t>4)</w:t>
      </w:r>
      <w:r>
        <w:tab/>
      </w:r>
      <w:r>
        <w:rPr>
          <w:rFonts w:hint="eastAsia"/>
        </w:rPr>
        <w:t>TAGDETAIL</w:t>
      </w:r>
      <w:r>
        <w:rPr>
          <w:rFonts w:hint="eastAsia"/>
        </w:rPr>
        <w:t>实例</w:t>
      </w:r>
    </w:p>
    <w:p w14:paraId="3642F8B1" w14:textId="77777777" w:rsidR="002C6F70" w:rsidRPr="002C6F70" w:rsidRDefault="002C6F70" w:rsidP="002C6F70"/>
    <w:p w14:paraId="424B5EF7" w14:textId="77777777" w:rsidR="002C6F70" w:rsidRDefault="002C6F70" w:rsidP="002C6F70">
      <w:pPr>
        <w:pStyle w:val="af7"/>
        <w:numPr>
          <w:ilvl w:val="0"/>
          <w:numId w:val="19"/>
        </w:numPr>
        <w:ind w:firstLineChars="0"/>
      </w:pPr>
      <w:r>
        <w:rPr>
          <w:rFonts w:hint="eastAsia"/>
        </w:rPr>
        <w:t>实例一</w:t>
      </w:r>
      <w:r>
        <w:t xml:space="preserve"> </w:t>
      </w:r>
      <w:r>
        <w:rPr>
          <w:rFonts w:hint="eastAsia"/>
        </w:rPr>
        <w:t>内置类。</w:t>
      </w:r>
    </w:p>
    <w:p w14:paraId="6086FA34" w14:textId="77777777" w:rsidR="002C6F70" w:rsidRDefault="002C6F70" w:rsidP="002C6F70">
      <w:pPr>
        <w:ind w:left="1080"/>
      </w:pPr>
      <w:r>
        <w:t>#TAGDETAIL(“result”, 1, “10001”)</w:t>
      </w:r>
    </w:p>
    <w:p w14:paraId="353979E1" w14:textId="77777777" w:rsidR="002C6F70" w:rsidRDefault="002C6F70" w:rsidP="002C6F70">
      <w:pPr>
        <w:ind w:left="1080"/>
      </w:pPr>
      <w:r>
        <w:t>${result.title}</w:t>
      </w:r>
    </w:p>
    <w:p w14:paraId="7905702C" w14:textId="77777777" w:rsidR="002C6F70" w:rsidRDefault="002C6F70" w:rsidP="002C6F70">
      <w:pPr>
        <w:ind w:left="1080"/>
      </w:pPr>
      <w:r>
        <w:t>#end</w:t>
      </w:r>
    </w:p>
    <w:p w14:paraId="60AD341B" w14:textId="77777777" w:rsidR="002C6F70" w:rsidRDefault="002C6F70" w:rsidP="002C6F70">
      <w:pPr>
        <w:pStyle w:val="af7"/>
        <w:numPr>
          <w:ilvl w:val="0"/>
          <w:numId w:val="19"/>
        </w:numPr>
        <w:ind w:firstLineChars="0"/>
      </w:pPr>
      <w:r>
        <w:rPr>
          <w:rFonts w:hint="eastAsia"/>
        </w:rPr>
        <w:t>实例二</w:t>
      </w:r>
      <w:r>
        <w:rPr>
          <w:rFonts w:hint="eastAsia"/>
        </w:rPr>
        <w:t xml:space="preserve"> SQL</w:t>
      </w:r>
      <w:r>
        <w:rPr>
          <w:rFonts w:hint="eastAsia"/>
        </w:rPr>
        <w:t>类</w:t>
      </w:r>
    </w:p>
    <w:p w14:paraId="6FB4CDD7" w14:textId="77777777" w:rsidR="002C6F70" w:rsidRDefault="002C6F70" w:rsidP="00895D67">
      <w:pPr>
        <w:pStyle w:val="af7"/>
        <w:ind w:left="1080" w:firstLineChars="0" w:firstLine="0"/>
      </w:pPr>
      <w:r>
        <w:t>#TAGDETAIL(“result”, 9, “</w:t>
      </w:r>
      <w:r w:rsidR="00895D67">
        <w:t>select title as TITLE from news where title like ‘%ABC%’</w:t>
      </w:r>
      <w:r>
        <w:t>”)</w:t>
      </w:r>
    </w:p>
    <w:p w14:paraId="0649AFBD" w14:textId="77777777" w:rsidR="00895D67" w:rsidRDefault="00895D67" w:rsidP="00895D67">
      <w:pPr>
        <w:pStyle w:val="af7"/>
        <w:ind w:left="1080" w:firstLineChars="0" w:firstLine="0"/>
      </w:pPr>
      <w:r>
        <w:t>${result.TITLE}</w:t>
      </w:r>
    </w:p>
    <w:p w14:paraId="53E7983C" w14:textId="77777777" w:rsidR="00895D67" w:rsidRPr="002C6F70" w:rsidRDefault="00895D67" w:rsidP="00895D67">
      <w:pPr>
        <w:pStyle w:val="af7"/>
        <w:ind w:left="1080" w:firstLineChars="0" w:firstLine="0"/>
      </w:pPr>
      <w:r>
        <w:t>#end</w:t>
      </w:r>
    </w:p>
    <w:p w14:paraId="76C826F0" w14:textId="77777777" w:rsidR="00D803BF" w:rsidRDefault="00D803BF" w:rsidP="00D803BF">
      <w:pPr>
        <w:rPr>
          <w:rFonts w:hint="eastAsia"/>
        </w:rPr>
      </w:pPr>
    </w:p>
    <w:p w14:paraId="052F034C" w14:textId="500CDC15" w:rsidR="002F0007" w:rsidRDefault="002F0007" w:rsidP="002F0007">
      <w:pPr>
        <w:pStyle w:val="1"/>
        <w:rPr>
          <w:rFonts w:hint="eastAsia"/>
        </w:rPr>
      </w:pPr>
      <w:r>
        <w:rPr>
          <w:rFonts w:hint="eastAsia"/>
        </w:rPr>
        <w:t>详情页内置分页对象</w:t>
      </w:r>
    </w:p>
    <w:p w14:paraId="1544A9CE" w14:textId="718D5414" w:rsidR="002F0007" w:rsidRPr="002F0007" w:rsidRDefault="002F0007" w:rsidP="002F0007">
      <w:pPr>
        <w:pStyle w:val="3"/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）分页说明</w:t>
      </w:r>
    </w:p>
    <w:p w14:paraId="41C0E29D" w14:textId="2B90DD78" w:rsidR="002F0007" w:rsidRDefault="002F0007" w:rsidP="002F0007">
      <w:pPr>
        <w:ind w:left="720"/>
      </w:pPr>
      <w:r>
        <w:rPr>
          <w:rFonts w:hint="eastAsia"/>
        </w:rPr>
        <w:t>详情页当使用了分页。在模版内</w:t>
      </w:r>
      <w:r>
        <w:rPr>
          <w:rFonts w:hint="eastAsia"/>
        </w:rPr>
        <w:t>可以使用内置对象</w:t>
      </w:r>
      <w:r>
        <w:t>,page</w:t>
      </w:r>
      <w:r>
        <w:rPr>
          <w:rFonts w:hint="eastAsia"/>
        </w:rPr>
        <w:t>Detail</w:t>
      </w:r>
      <w:r>
        <w:rPr>
          <w:rFonts w:hint="eastAsia"/>
        </w:rPr>
        <w:t>。进行获取总页数、</w:t>
      </w:r>
      <w:r>
        <w:rPr>
          <w:rFonts w:hint="eastAsia"/>
        </w:rPr>
        <w:t>当前页码</w:t>
      </w:r>
      <w:r>
        <w:rPr>
          <w:rFonts w:hint="eastAsia"/>
        </w:rPr>
        <w:t>。等信息。下面介绍一下</w:t>
      </w:r>
      <w:r>
        <w:t>page</w:t>
      </w:r>
      <w:r>
        <w:rPr>
          <w:rFonts w:hint="eastAsia"/>
        </w:rPr>
        <w:t>Detail</w:t>
      </w:r>
      <w:r>
        <w:rPr>
          <w:rFonts w:hint="eastAsia"/>
        </w:rPr>
        <w:t>对象。使用方式：</w:t>
      </w:r>
      <w:r>
        <w:t>${</w:t>
      </w:r>
      <w:r w:rsidRPr="002F0007">
        <w:t xml:space="preserve"> </w:t>
      </w:r>
      <w:r>
        <w:t>page</w:t>
      </w:r>
      <w:r>
        <w:rPr>
          <w:rFonts w:hint="eastAsia"/>
        </w:rPr>
        <w:t>Detail</w:t>
      </w:r>
      <w:r>
        <w:t>.pageCount}</w:t>
      </w:r>
    </w:p>
    <w:p w14:paraId="1FC26F7D" w14:textId="19051439" w:rsidR="002F0007" w:rsidRDefault="002F0007" w:rsidP="002F0007">
      <w:pPr>
        <w:ind w:left="720" w:firstLine="72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t>pageSize:</w:t>
      </w:r>
      <w:r>
        <w:rPr>
          <w:rFonts w:hint="eastAsia"/>
        </w:rPr>
        <w:t>每页数量</w:t>
      </w:r>
      <w:r>
        <w:rPr>
          <w:rFonts w:hint="eastAsia"/>
        </w:rPr>
        <w:t xml:space="preserve"> 1 </w:t>
      </w:r>
      <w:r>
        <w:rPr>
          <w:rFonts w:hint="eastAsia"/>
        </w:rPr>
        <w:t>只会等于</w:t>
      </w:r>
      <w:r>
        <w:rPr>
          <w:rFonts w:hint="eastAsia"/>
        </w:rPr>
        <w:t>1</w:t>
      </w:r>
      <w:r>
        <w:rPr>
          <w:rFonts w:hint="eastAsia"/>
        </w:rPr>
        <w:t>。调用方式</w:t>
      </w:r>
      <w:r>
        <w:t>${</w:t>
      </w:r>
      <w:r w:rsidRPr="002F0007">
        <w:t xml:space="preserve"> </w:t>
      </w:r>
      <w:r>
        <w:t>page</w:t>
      </w:r>
      <w:r>
        <w:rPr>
          <w:rFonts w:hint="eastAsia"/>
        </w:rPr>
        <w:t>Detail</w:t>
      </w:r>
      <w:r>
        <w:t>.pageSize}</w:t>
      </w:r>
      <w:r>
        <w:rPr>
          <w:rFonts w:hint="eastAsia"/>
        </w:rPr>
        <w:t>。</w:t>
      </w:r>
    </w:p>
    <w:p w14:paraId="013BC8B5" w14:textId="637F4689" w:rsidR="002F0007" w:rsidRDefault="002F0007" w:rsidP="002F0007">
      <w:pPr>
        <w:ind w:left="720" w:firstLine="720"/>
      </w:pP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count</w:t>
      </w:r>
      <w:r>
        <w:rPr>
          <w:rFonts w:hint="eastAsia"/>
        </w:rPr>
        <w:t>：总条数</w:t>
      </w:r>
      <w:r>
        <w:rPr>
          <w:rFonts w:hint="eastAsia"/>
        </w:rPr>
        <w:t xml:space="preserve"> </w:t>
      </w:r>
      <w:r>
        <w:rPr>
          <w:rFonts w:hint="eastAsia"/>
        </w:rPr>
        <w:t>根据分页标记计算得到</w:t>
      </w:r>
      <w:r>
        <w:rPr>
          <w:rFonts w:hint="eastAsia"/>
        </w:rPr>
        <w:t>。调用方式：</w:t>
      </w:r>
      <w:r>
        <w:t>${</w:t>
      </w:r>
      <w:r w:rsidRPr="002F0007">
        <w:t xml:space="preserve"> </w:t>
      </w:r>
      <w:r>
        <w:t>page</w:t>
      </w:r>
      <w:r>
        <w:rPr>
          <w:rFonts w:hint="eastAsia"/>
        </w:rPr>
        <w:t>Detail</w:t>
      </w:r>
      <w:r>
        <w:t>.</w:t>
      </w:r>
      <w:r>
        <w:rPr>
          <w:rFonts w:hint="eastAsia"/>
        </w:rPr>
        <w:t>count</w:t>
      </w:r>
      <w:r>
        <w:t>}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D8F875E" w14:textId="653CADCD" w:rsidR="002F0007" w:rsidRDefault="002F0007" w:rsidP="002F0007">
      <w:pPr>
        <w:ind w:left="720" w:firstLine="720"/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pageCount</w:t>
      </w:r>
      <w:r>
        <w:rPr>
          <w:rFonts w:hint="eastAsia"/>
        </w:rPr>
        <w:t>：总页数。根据</w:t>
      </w:r>
      <w:r>
        <w:rPr>
          <w:rFonts w:hint="eastAsia"/>
        </w:rPr>
        <w:t>count</w:t>
      </w:r>
      <w:r>
        <w:rPr>
          <w:rFonts w:hint="eastAsia"/>
        </w:rPr>
        <w:t>、</w:t>
      </w:r>
      <w:r>
        <w:rPr>
          <w:rFonts w:hint="eastAsia"/>
        </w:rPr>
        <w:t>pageSize</w:t>
      </w:r>
      <w:r>
        <w:rPr>
          <w:rFonts w:hint="eastAsia"/>
        </w:rPr>
        <w:t>计算出的总页数。调用方式：</w:t>
      </w:r>
      <w:r>
        <w:t>${</w:t>
      </w:r>
      <w:r w:rsidRPr="002F0007">
        <w:t xml:space="preserve"> </w:t>
      </w:r>
      <w:r>
        <w:t>page</w:t>
      </w:r>
      <w:r>
        <w:rPr>
          <w:rFonts w:hint="eastAsia"/>
        </w:rPr>
        <w:t>Detail</w:t>
      </w:r>
      <w:r>
        <w:t>.pageCount}</w:t>
      </w:r>
    </w:p>
    <w:p w14:paraId="36490328" w14:textId="528D93A0" w:rsidR="002F0007" w:rsidRDefault="002F0007" w:rsidP="002F0007">
      <w:pPr>
        <w:ind w:left="720" w:firstLine="720"/>
        <w:rPr>
          <w:rFonts w:hint="eastAsia"/>
        </w:rPr>
      </w:pPr>
      <w:r>
        <w:t>D</w:t>
      </w:r>
      <w:r>
        <w:rPr>
          <w:rFonts w:hint="eastAsia"/>
        </w:rPr>
        <w:t>：</w:t>
      </w:r>
      <w:r>
        <w:t>page</w:t>
      </w:r>
      <w:r>
        <w:rPr>
          <w:rFonts w:hint="eastAsia"/>
        </w:rPr>
        <w:t>：当前页码</w:t>
      </w:r>
      <w:r>
        <w:rPr>
          <w:rFonts w:hint="eastAsia"/>
        </w:rPr>
        <w:t>。调用方式：</w:t>
      </w:r>
      <w:r>
        <w:t>${</w:t>
      </w:r>
      <w:r w:rsidRPr="002F0007">
        <w:t xml:space="preserve"> </w:t>
      </w:r>
      <w:r>
        <w:t>page</w:t>
      </w:r>
      <w:r>
        <w:rPr>
          <w:rFonts w:hint="eastAsia"/>
        </w:rPr>
        <w:t>Detail</w:t>
      </w:r>
      <w:r>
        <w:t>.page}</w:t>
      </w:r>
    </w:p>
    <w:p w14:paraId="1863F8E2" w14:textId="75D9DB59" w:rsidR="002F0007" w:rsidRPr="002F0007" w:rsidRDefault="002F0007" w:rsidP="002F0007">
      <w:pPr>
        <w:rPr>
          <w:rFonts w:hint="eastAsia"/>
        </w:rPr>
      </w:pPr>
      <w:bookmarkStart w:id="0" w:name="_GoBack"/>
      <w:bookmarkEnd w:id="0"/>
    </w:p>
    <w:p w14:paraId="11723A00" w14:textId="2964A441" w:rsidR="00C25204" w:rsidRDefault="00C25204" w:rsidP="00C25204">
      <w:pPr>
        <w:pStyle w:val="1"/>
      </w:pPr>
      <w:r>
        <w:rPr>
          <w:rFonts w:hint="eastAsia"/>
        </w:rPr>
        <w:t>工具类</w:t>
      </w:r>
    </w:p>
    <w:p w14:paraId="14FE20BE" w14:textId="1EED7C8E" w:rsidR="00C25204" w:rsidRDefault="00C25204" w:rsidP="00C25204">
      <w:r>
        <w:rPr>
          <w:rFonts w:hint="eastAsia"/>
        </w:rPr>
        <w:tab/>
      </w:r>
      <w:r>
        <w:rPr>
          <w:rFonts w:hint="eastAsia"/>
        </w:rPr>
        <w:t>自定义内置的操作类，在模版内可以使用指定的工具类定义的引用字段调用</w:t>
      </w:r>
      <w:r>
        <w:rPr>
          <w:rFonts w:hint="eastAsia"/>
        </w:rPr>
        <w:t xml:space="preserve"> </w:t>
      </w:r>
      <w:r>
        <w:rPr>
          <w:rFonts w:hint="eastAsia"/>
        </w:rPr>
        <w:t>函数方法来做一些动作类的操作。比如格式化数据、字符串处理等等。遵循</w:t>
      </w:r>
      <w:r>
        <w:rPr>
          <w:rFonts w:hint="eastAsia"/>
        </w:rPr>
        <w:t>velocity</w:t>
      </w:r>
      <w:r>
        <w:rPr>
          <w:rFonts w:hint="eastAsia"/>
        </w:rPr>
        <w:t>语法</w:t>
      </w:r>
    </w:p>
    <w:p w14:paraId="78295808" w14:textId="1AD7ABE0" w:rsidR="00C25204" w:rsidRDefault="00C25204" w:rsidP="00C25204">
      <w:pPr>
        <w:pStyle w:val="af7"/>
        <w:numPr>
          <w:ilvl w:val="0"/>
          <w:numId w:val="21"/>
        </w:numPr>
        <w:ind w:firstLineChars="0"/>
      </w:pPr>
      <w:r>
        <w:rPr>
          <w:rFonts w:hint="eastAsia"/>
        </w:rPr>
        <w:t xml:space="preserve">dateTools </w:t>
      </w:r>
      <w:r>
        <w:rPr>
          <w:rFonts w:hint="eastAsia"/>
        </w:rPr>
        <w:t>内置工具类</w:t>
      </w:r>
    </w:p>
    <w:p w14:paraId="5EE971F0" w14:textId="0F6192B9" w:rsidR="00C25204" w:rsidRDefault="00C25204" w:rsidP="00C25204">
      <w:pPr>
        <w:pStyle w:val="af7"/>
        <w:ind w:left="360" w:firstLineChars="0" w:firstLine="0"/>
      </w:pPr>
      <w:r>
        <w:rPr>
          <w:rFonts w:hint="eastAsia"/>
        </w:rPr>
        <w:t>引用字段：</w:t>
      </w:r>
      <w:r>
        <w:t>dateTools</w:t>
      </w:r>
    </w:p>
    <w:p w14:paraId="2D4686DE" w14:textId="2C114A15" w:rsidR="00C25204" w:rsidRDefault="00C25204" w:rsidP="00C25204">
      <w:pPr>
        <w:pStyle w:val="af7"/>
        <w:ind w:left="360" w:firstLineChars="0" w:firstLine="0"/>
      </w:pPr>
      <w:r>
        <w:rPr>
          <w:rFonts w:hint="eastAsia"/>
        </w:rPr>
        <w:t>使用方法</w:t>
      </w:r>
      <w:r>
        <w:t>:</w:t>
      </w:r>
      <w:r>
        <w:rPr>
          <w:rFonts w:hint="eastAsia"/>
        </w:rPr>
        <w:t>$</w:t>
      </w:r>
      <w:r>
        <w:t>dateTools.format(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>)</w:t>
      </w:r>
    </w:p>
    <w:p w14:paraId="659D4427" w14:textId="5D4C694D" w:rsidR="00C25204" w:rsidRDefault="00C25204" w:rsidP="00C25204">
      <w:pPr>
        <w:ind w:left="360"/>
      </w:pPr>
      <w:r>
        <w:rPr>
          <w:rFonts w:hint="eastAsia"/>
        </w:rPr>
        <w:t>例如</w:t>
      </w:r>
      <w:r>
        <w:t>:</w:t>
      </w:r>
      <w:r w:rsidRPr="00C25204">
        <w:t xml:space="preserve"> $!{dateTools.format('yyyy-MM-dd',$!{item.createTime})}</w:t>
      </w:r>
    </w:p>
    <w:p w14:paraId="1B6DF54C" w14:textId="08E9E7C9" w:rsidR="00C25204" w:rsidRDefault="00C25204" w:rsidP="00C25204">
      <w:pPr>
        <w:ind w:left="360"/>
      </w:pPr>
      <w:r>
        <w:rPr>
          <w:rFonts w:hint="eastAsia"/>
        </w:rPr>
        <w:t>含义：格式化</w:t>
      </w:r>
      <w:r>
        <w:rPr>
          <w:rFonts w:hint="eastAsia"/>
        </w:rPr>
        <w:t xml:space="preserve">item.createTime </w:t>
      </w:r>
      <w:r>
        <w:rPr>
          <w:rFonts w:hint="eastAsia"/>
        </w:rPr>
        <w:t>为</w:t>
      </w:r>
      <w:r>
        <w:rPr>
          <w:rFonts w:hint="eastAsia"/>
        </w:rPr>
        <w:t>yyyy-MM-dd</w:t>
      </w:r>
      <w:r>
        <w:rPr>
          <w:rFonts w:hint="eastAsia"/>
        </w:rPr>
        <w:t>格式。</w:t>
      </w:r>
    </w:p>
    <w:p w14:paraId="106DCDAF" w14:textId="2E515FB3" w:rsidR="00C25204" w:rsidRDefault="00C25204" w:rsidP="00C25204">
      <w:pPr>
        <w:ind w:left="360"/>
      </w:pPr>
      <w:r>
        <w:rPr>
          <w:rFonts w:hint="eastAsia"/>
        </w:rPr>
        <w:t>详细的</w:t>
      </w:r>
      <w:r>
        <w:rPr>
          <w:rFonts w:hint="eastAsia"/>
        </w:rPr>
        <w:t>API</w:t>
      </w:r>
      <w:r>
        <w:rPr>
          <w:rFonts w:hint="eastAsia"/>
        </w:rPr>
        <w:t>参考</w:t>
      </w:r>
      <w:r>
        <w:t>:</w:t>
      </w:r>
    </w:p>
    <w:p w14:paraId="1AFFDF15" w14:textId="454CCC96" w:rsidR="00C25204" w:rsidRDefault="00C25204" w:rsidP="00C25204">
      <w:pPr>
        <w:ind w:left="360"/>
      </w:pPr>
      <w:r w:rsidRPr="00C25204">
        <w:t>http://velocity.apache.org/tools/2.0/apidocs/index.html</w:t>
      </w:r>
    </w:p>
    <w:p w14:paraId="02D11B44" w14:textId="77777777" w:rsidR="00C25204" w:rsidRDefault="00C25204" w:rsidP="00C25204">
      <w:pPr>
        <w:ind w:left="360"/>
      </w:pPr>
    </w:p>
    <w:p w14:paraId="6551635D" w14:textId="5CD10F84" w:rsidR="00C25204" w:rsidRDefault="00C25204" w:rsidP="00C25204">
      <w:pPr>
        <w:pStyle w:val="af7"/>
        <w:numPr>
          <w:ilvl w:val="0"/>
          <w:numId w:val="21"/>
        </w:numPr>
        <w:ind w:firstLineChars="0"/>
      </w:pPr>
      <w:r>
        <w:t>stringTools</w:t>
      </w:r>
      <w:r>
        <w:rPr>
          <w:rFonts w:hint="eastAsia"/>
        </w:rPr>
        <w:t>内置工具类</w:t>
      </w:r>
    </w:p>
    <w:p w14:paraId="5B4D122B" w14:textId="01C6C1C7" w:rsidR="00C25204" w:rsidRDefault="00C25204" w:rsidP="00C25204">
      <w:pPr>
        <w:ind w:left="360"/>
      </w:pPr>
      <w:r>
        <w:rPr>
          <w:rFonts w:hint="eastAsia"/>
        </w:rPr>
        <w:t>引用字段：</w:t>
      </w:r>
      <w:r>
        <w:rPr>
          <w:rFonts w:hint="eastAsia"/>
        </w:rPr>
        <w:t>stringTools</w:t>
      </w:r>
    </w:p>
    <w:p w14:paraId="4104A7CA" w14:textId="61BB87BE" w:rsidR="00C25204" w:rsidRDefault="00C25204" w:rsidP="00C25204">
      <w:pPr>
        <w:ind w:left="360"/>
      </w:pPr>
      <w:r>
        <w:rPr>
          <w:rFonts w:hint="eastAsia"/>
        </w:rPr>
        <w:t>使用方法：</w:t>
      </w:r>
      <w:r>
        <w:t>$</w:t>
      </w:r>
      <w:r w:rsidRPr="00C25204">
        <w:t>stringTools.sub(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>)</w:t>
      </w:r>
    </w:p>
    <w:p w14:paraId="424CB63C" w14:textId="491F509D" w:rsidR="00C25204" w:rsidRDefault="00C25204" w:rsidP="00C25204">
      <w:pPr>
        <w:ind w:left="360"/>
      </w:pPr>
      <w:r>
        <w:rPr>
          <w:rFonts w:hint="eastAsia"/>
        </w:rPr>
        <w:t>例如：</w:t>
      </w:r>
      <w:r w:rsidRPr="00C25204">
        <w:t>$!{stringTools.sub($!{item.title},4)}</w:t>
      </w:r>
    </w:p>
    <w:p w14:paraId="72536713" w14:textId="1FEA7F47" w:rsidR="00C25204" w:rsidRDefault="00C25204" w:rsidP="00C25204">
      <w:pPr>
        <w:ind w:left="360"/>
      </w:pPr>
      <w:r>
        <w:rPr>
          <w:rFonts w:hint="eastAsia"/>
        </w:rPr>
        <w:t>含义：截取</w:t>
      </w:r>
      <w:r>
        <w:rPr>
          <w:rFonts w:hint="eastAsia"/>
        </w:rPr>
        <w:t>item.title</w:t>
      </w:r>
      <w:r>
        <w:rPr>
          <w:rFonts w:hint="eastAsia"/>
        </w:rPr>
        <w:t>的前</w:t>
      </w:r>
      <w:r>
        <w:rPr>
          <w:rFonts w:hint="eastAsia"/>
        </w:rPr>
        <w:t>4</w:t>
      </w:r>
      <w:r>
        <w:rPr>
          <w:rFonts w:hint="eastAsia"/>
        </w:rPr>
        <w:t>个字符。</w:t>
      </w:r>
    </w:p>
    <w:p w14:paraId="02217B52" w14:textId="40137802" w:rsidR="00C25204" w:rsidRDefault="00C25204" w:rsidP="00C25204">
      <w:pPr>
        <w:ind w:left="360"/>
      </w:pPr>
      <w:r>
        <w:rPr>
          <w:rFonts w:hint="eastAsia"/>
        </w:rPr>
        <w:t>详细的</w:t>
      </w:r>
      <w:r>
        <w:rPr>
          <w:rFonts w:hint="eastAsia"/>
        </w:rPr>
        <w:t>API</w:t>
      </w:r>
      <w:r>
        <w:rPr>
          <w:rFonts w:hint="eastAsia"/>
        </w:rPr>
        <w:t>参考：</w:t>
      </w:r>
    </w:p>
    <w:p w14:paraId="45EFB965" w14:textId="57CE0A86" w:rsidR="00C25204" w:rsidRPr="00C25204" w:rsidRDefault="00C25204" w:rsidP="00C25204">
      <w:pPr>
        <w:ind w:left="360"/>
      </w:pPr>
      <w:r>
        <w:t>cms-model</w:t>
      </w:r>
      <w:r>
        <w:rPr>
          <w:rFonts w:hint="eastAsia"/>
        </w:rPr>
        <w:t>项目内的：</w:t>
      </w:r>
      <w:r>
        <w:rPr>
          <w:rFonts w:hint="eastAsia"/>
        </w:rPr>
        <w:t>com.cn.cms.utils.StringUtils</w:t>
      </w:r>
    </w:p>
    <w:p w14:paraId="48C17187" w14:textId="77777777" w:rsidR="00C25204" w:rsidRPr="00C25204" w:rsidRDefault="00C25204" w:rsidP="00C25204"/>
    <w:sectPr w:rsidR="00C25204" w:rsidRPr="00C25204" w:rsidSect="00BA2EE4">
      <w:footerReference w:type="default" r:id="rId8"/>
      <w:pgSz w:w="12240" w:h="15840" w:code="1"/>
      <w:pgMar w:top="576" w:right="576" w:bottom="1440" w:left="576" w:header="576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624E8" w14:textId="77777777" w:rsidR="002C6F70" w:rsidRDefault="002C6F70">
      <w:pPr>
        <w:spacing w:after="0" w:line="240" w:lineRule="auto"/>
      </w:pPr>
      <w:r>
        <w:separator/>
      </w:r>
    </w:p>
  </w:endnote>
  <w:endnote w:type="continuationSeparator" w:id="0">
    <w:p w14:paraId="40BEF023" w14:textId="77777777" w:rsidR="002C6F70" w:rsidRDefault="002C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2C6F70" w:rsidRPr="002925E6" w14:paraId="7F7DEEA7" w14:textId="77777777" w:rsidTr="00FF0AA2">
      <w:tc>
        <w:tcPr>
          <w:tcW w:w="3200" w:type="pct"/>
          <w:shd w:val="clear" w:color="auto" w:fill="983620" w:themeFill="accent2"/>
        </w:tcPr>
        <w:p w14:paraId="7E819431" w14:textId="77777777" w:rsidR="002C6F70" w:rsidRPr="002925E6" w:rsidRDefault="002C6F70" w:rsidP="00FF0AA2">
          <w:pPr>
            <w:pStyle w:val="af"/>
            <w:rPr>
              <w:rFonts w:ascii="Hei" w:eastAsia="Hei"/>
              <w:sz w:val="20"/>
              <w:szCs w:val="20"/>
            </w:rPr>
          </w:pPr>
        </w:p>
      </w:tc>
      <w:tc>
        <w:tcPr>
          <w:tcW w:w="104" w:type="pct"/>
        </w:tcPr>
        <w:p w14:paraId="4C1F2166" w14:textId="77777777" w:rsidR="002C6F70" w:rsidRPr="002925E6" w:rsidRDefault="002C6F70" w:rsidP="00FF0AA2">
          <w:pPr>
            <w:pStyle w:val="af"/>
            <w:rPr>
              <w:rFonts w:ascii="Hei" w:eastAsia="Hei"/>
              <w:sz w:val="20"/>
              <w:szCs w:val="20"/>
            </w:rPr>
          </w:pPr>
        </w:p>
      </w:tc>
      <w:tc>
        <w:tcPr>
          <w:tcW w:w="1700" w:type="pct"/>
          <w:shd w:val="clear" w:color="auto" w:fill="7F7F7F" w:themeFill="text1" w:themeFillTint="80"/>
        </w:tcPr>
        <w:p w14:paraId="61511ACC" w14:textId="77777777" w:rsidR="002C6F70" w:rsidRPr="002925E6" w:rsidRDefault="002C6F70" w:rsidP="00FF0AA2">
          <w:pPr>
            <w:pStyle w:val="af"/>
            <w:rPr>
              <w:rFonts w:ascii="Hei" w:eastAsia="Hei"/>
              <w:sz w:val="20"/>
              <w:szCs w:val="20"/>
            </w:rPr>
          </w:pPr>
        </w:p>
      </w:tc>
    </w:tr>
    <w:tr w:rsidR="002C6F70" w:rsidRPr="002925E6" w14:paraId="0EA54C44" w14:textId="77777777" w:rsidTr="00FF0AA2">
      <w:tc>
        <w:tcPr>
          <w:tcW w:w="3200" w:type="pct"/>
          <w:vAlign w:val="bottom"/>
        </w:tcPr>
        <w:sdt>
          <w:sdtPr>
            <w:rPr>
              <w:rFonts w:ascii="Hei" w:eastAsia="Hei" w:hint="eastAsia"/>
              <w:szCs w:val="20"/>
            </w:rPr>
            <w:alias w:val="Subtitle"/>
            <w:tag w:val=""/>
            <w:id w:val="-6520578"/>
            <w:placeholder>
              <w:docPart w:val="18E2FE150609C64FBC18CC6B7915D06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EndPr/>
          <w:sdtContent>
            <w:p w14:paraId="1D39881D" w14:textId="77777777" w:rsidR="002C6F70" w:rsidRPr="002925E6" w:rsidRDefault="002C6F70" w:rsidP="00FF0AA2">
              <w:pPr>
                <w:pStyle w:val="a9"/>
                <w:rPr>
                  <w:rFonts w:ascii="Hei" w:eastAsia="Hei"/>
                  <w:color w:val="404040" w:themeColor="text1" w:themeTint="BF"/>
                  <w:szCs w:val="20"/>
                </w:rPr>
              </w:pPr>
              <w:r>
                <w:rPr>
                  <w:rFonts w:ascii="Hei" w:eastAsia="Hei" w:hint="eastAsia"/>
                  <w:szCs w:val="20"/>
                </w:rPr>
                <w:t>TAG V1.0</w:t>
              </w:r>
            </w:p>
          </w:sdtContent>
        </w:sdt>
      </w:tc>
      <w:tc>
        <w:tcPr>
          <w:tcW w:w="104" w:type="pct"/>
          <w:vAlign w:val="bottom"/>
        </w:tcPr>
        <w:p w14:paraId="4327755C" w14:textId="77777777" w:rsidR="002C6F70" w:rsidRPr="002925E6" w:rsidRDefault="002C6F70" w:rsidP="00FF0AA2">
          <w:pPr>
            <w:pStyle w:val="a9"/>
            <w:rPr>
              <w:rFonts w:ascii="Hei" w:eastAsia="Hei"/>
              <w:szCs w:val="20"/>
            </w:rPr>
          </w:pPr>
        </w:p>
      </w:tc>
      <w:tc>
        <w:tcPr>
          <w:tcW w:w="1700" w:type="pct"/>
          <w:vAlign w:val="bottom"/>
        </w:tcPr>
        <w:p w14:paraId="5BCE266F" w14:textId="77777777" w:rsidR="002C6F70" w:rsidRPr="002925E6" w:rsidRDefault="002C6F70" w:rsidP="00FF0AA2">
          <w:pPr>
            <w:pStyle w:val="FooterRight"/>
            <w:rPr>
              <w:rFonts w:ascii="Hei" w:eastAsia="Hei"/>
              <w:szCs w:val="20"/>
            </w:rPr>
          </w:pPr>
          <w:r w:rsidRPr="002925E6">
            <w:rPr>
              <w:rFonts w:ascii="Hei" w:eastAsia="Hei" w:hint="eastAsia"/>
              <w:szCs w:val="20"/>
            </w:rPr>
            <w:fldChar w:fldCharType="begin"/>
          </w:r>
          <w:r w:rsidRPr="002925E6">
            <w:rPr>
              <w:rFonts w:ascii="Hei" w:eastAsia="Hei" w:hint="eastAsia"/>
              <w:szCs w:val="20"/>
            </w:rPr>
            <w:instrText>页</w:instrText>
          </w:r>
          <w:r w:rsidRPr="002925E6">
            <w:rPr>
              <w:rFonts w:ascii="Hei" w:eastAsia="Hei" w:hint="eastAsia"/>
              <w:szCs w:val="20"/>
            </w:rPr>
            <w:fldChar w:fldCharType="separate"/>
          </w:r>
          <w:r w:rsidRPr="002925E6">
            <w:rPr>
              <w:rFonts w:ascii="Hei" w:eastAsia="Hei" w:hint="eastAsia"/>
              <w:noProof/>
              <w:szCs w:val="20"/>
              <w:lang w:val="zh-CN"/>
            </w:rPr>
            <w:t>1</w:t>
          </w:r>
          <w:r w:rsidRPr="002925E6">
            <w:rPr>
              <w:rFonts w:ascii="Hei" w:eastAsia="Hei" w:hint="eastAsia"/>
              <w:szCs w:val="20"/>
            </w:rPr>
            <w:fldChar w:fldCharType="end"/>
          </w:r>
        </w:p>
      </w:tc>
    </w:tr>
  </w:tbl>
  <w:p w14:paraId="766B7B4E" w14:textId="77777777" w:rsidR="002C6F70" w:rsidRPr="002925E6" w:rsidRDefault="002C6F70" w:rsidP="00FF0AA2">
    <w:pPr>
      <w:pStyle w:val="af"/>
      <w:rPr>
        <w:rFonts w:ascii="Hei" w:eastAsia="He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8AA9AA" w14:textId="77777777" w:rsidR="002C6F70" w:rsidRDefault="002C6F70">
      <w:pPr>
        <w:spacing w:after="0" w:line="240" w:lineRule="auto"/>
      </w:pPr>
      <w:r>
        <w:separator/>
      </w:r>
    </w:p>
  </w:footnote>
  <w:footnote w:type="continuationSeparator" w:id="0">
    <w:p w14:paraId="7D5E30C9" w14:textId="77777777" w:rsidR="002C6F70" w:rsidRDefault="002C6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12851BA6"/>
    <w:multiLevelType w:val="hybridMultilevel"/>
    <w:tmpl w:val="BBE6E4A8"/>
    <w:lvl w:ilvl="0" w:tplc="F438CFA6">
      <w:start w:val="4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B497179"/>
    <w:multiLevelType w:val="hybridMultilevel"/>
    <w:tmpl w:val="ABDE018A"/>
    <w:lvl w:ilvl="0" w:tplc="7F44CA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3FD5132"/>
    <w:multiLevelType w:val="hybridMultilevel"/>
    <w:tmpl w:val="103ADD42"/>
    <w:lvl w:ilvl="0" w:tplc="493298E4">
      <w:start w:val="1"/>
      <w:numFmt w:val="upperLetter"/>
      <w:lvlText w:val="%1."/>
      <w:lvlJc w:val="left"/>
      <w:pPr>
        <w:ind w:left="10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38EB43F3"/>
    <w:multiLevelType w:val="hybridMultilevel"/>
    <w:tmpl w:val="44584022"/>
    <w:lvl w:ilvl="0" w:tplc="DADA5E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7">
    <w:nsid w:val="3EE92294"/>
    <w:multiLevelType w:val="hybridMultilevel"/>
    <w:tmpl w:val="17DEF3EC"/>
    <w:lvl w:ilvl="0" w:tplc="624C99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6073275"/>
    <w:multiLevelType w:val="hybridMultilevel"/>
    <w:tmpl w:val="B2CCD3A8"/>
    <w:lvl w:ilvl="0" w:tplc="47B0B4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AA552B5"/>
    <w:multiLevelType w:val="hybridMultilevel"/>
    <w:tmpl w:val="C464EA3A"/>
    <w:lvl w:ilvl="0" w:tplc="B8ECD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4B886DE8"/>
    <w:multiLevelType w:val="multilevel"/>
    <w:tmpl w:val="17DEF3E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56AA7FD5"/>
    <w:multiLevelType w:val="hybridMultilevel"/>
    <w:tmpl w:val="5A282F4C"/>
    <w:lvl w:ilvl="0" w:tplc="A0A2E7CE">
      <w:start w:val="1"/>
      <w:numFmt w:val="japaneseCounting"/>
      <w:lvlText w:val="%1、"/>
      <w:lvlJc w:val="left"/>
      <w:pPr>
        <w:ind w:left="1920" w:hanging="19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6FF4998"/>
    <w:multiLevelType w:val="hybridMultilevel"/>
    <w:tmpl w:val="6CFEA516"/>
    <w:lvl w:ilvl="0" w:tplc="A7505A24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3">
    <w:nsid w:val="6E5629B4"/>
    <w:multiLevelType w:val="hybridMultilevel"/>
    <w:tmpl w:val="372C12A4"/>
    <w:lvl w:ilvl="0" w:tplc="A166685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FD0452B"/>
    <w:multiLevelType w:val="hybridMultilevel"/>
    <w:tmpl w:val="E2AA2FEC"/>
    <w:lvl w:ilvl="0" w:tplc="21C02F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6684BC4"/>
    <w:multiLevelType w:val="hybridMultilevel"/>
    <w:tmpl w:val="9BB60E4A"/>
    <w:lvl w:ilvl="0" w:tplc="61B4D1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7AC4048A"/>
    <w:multiLevelType w:val="hybridMultilevel"/>
    <w:tmpl w:val="8F729698"/>
    <w:lvl w:ilvl="0" w:tplc="74D484D6">
      <w:start w:val="1"/>
      <w:numFmt w:val="decimal"/>
      <w:lvlText w:val="%1)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11"/>
  </w:num>
  <w:num w:numId="9">
    <w:abstractNumId w:val="4"/>
  </w:num>
  <w:num w:numId="10">
    <w:abstractNumId w:val="7"/>
  </w:num>
  <w:num w:numId="11">
    <w:abstractNumId w:val="10"/>
  </w:num>
  <w:num w:numId="12">
    <w:abstractNumId w:val="8"/>
  </w:num>
  <w:num w:numId="13">
    <w:abstractNumId w:val="12"/>
  </w:num>
  <w:num w:numId="14">
    <w:abstractNumId w:val="16"/>
  </w:num>
  <w:num w:numId="15">
    <w:abstractNumId w:val="15"/>
  </w:num>
  <w:num w:numId="16">
    <w:abstractNumId w:val="6"/>
  </w:num>
  <w:num w:numId="17">
    <w:abstractNumId w:val="5"/>
  </w:num>
  <w:num w:numId="18">
    <w:abstractNumId w:val="3"/>
  </w:num>
  <w:num w:numId="19">
    <w:abstractNumId w:val="9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A2"/>
    <w:rsid w:val="00026CAF"/>
    <w:rsid w:val="00035A85"/>
    <w:rsid w:val="00095B39"/>
    <w:rsid w:val="001607B5"/>
    <w:rsid w:val="002070C5"/>
    <w:rsid w:val="00241E81"/>
    <w:rsid w:val="00280641"/>
    <w:rsid w:val="002925E6"/>
    <w:rsid w:val="002C6F70"/>
    <w:rsid w:val="002E0642"/>
    <w:rsid w:val="002F0007"/>
    <w:rsid w:val="002F3DEB"/>
    <w:rsid w:val="0032775A"/>
    <w:rsid w:val="00340256"/>
    <w:rsid w:val="00392CDA"/>
    <w:rsid w:val="00447070"/>
    <w:rsid w:val="00732CAF"/>
    <w:rsid w:val="007C4227"/>
    <w:rsid w:val="00876E17"/>
    <w:rsid w:val="00895D67"/>
    <w:rsid w:val="009124DC"/>
    <w:rsid w:val="009D5FC4"/>
    <w:rsid w:val="009E734D"/>
    <w:rsid w:val="00BA2EE4"/>
    <w:rsid w:val="00C25204"/>
    <w:rsid w:val="00C25DA2"/>
    <w:rsid w:val="00CC53E3"/>
    <w:rsid w:val="00D803BF"/>
    <w:rsid w:val="00DC2CFC"/>
    <w:rsid w:val="00DC561C"/>
    <w:rsid w:val="00F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DA31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404040" w:themeColor="text1" w:themeTint="BF"/>
      <w:sz w:val="20"/>
      <w:szCs w:val="24"/>
    </w:rPr>
  </w:style>
  <w:style w:type="paragraph" w:styleId="1">
    <w:name w:val="heading 1"/>
    <w:basedOn w:val="a"/>
    <w:next w:val="a"/>
    <w:link w:val="10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20">
    <w:name w:val="heading 2"/>
    <w:basedOn w:val="a"/>
    <w:next w:val="a"/>
    <w:link w:val="21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3">
    <w:name w:val="heading 3"/>
    <w:basedOn w:val="a"/>
    <w:next w:val="a"/>
    <w:link w:val="30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6">
    <w:name w:val="heading 6"/>
    <w:basedOn w:val="a"/>
    <w:next w:val="a"/>
    <w:link w:val="60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7">
    <w:name w:val="heading 7"/>
    <w:basedOn w:val="a"/>
    <w:next w:val="a"/>
    <w:link w:val="70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9">
    <w:name w:val="heading 9"/>
    <w:basedOn w:val="a"/>
    <w:next w:val="a"/>
    <w:link w:val="90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21">
    <w:name w:val="标题 2字符"/>
    <w:basedOn w:val="a0"/>
    <w:link w:val="20"/>
    <w:uiPriority w:val="1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30">
    <w:name w:val="标题 3字符"/>
    <w:basedOn w:val="a0"/>
    <w:link w:val="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40">
    <w:name w:val="标题 4字符"/>
    <w:basedOn w:val="a0"/>
    <w:link w:val="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60">
    <w:name w:val="标题 6字符"/>
    <w:basedOn w:val="a0"/>
    <w:link w:val="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70">
    <w:name w:val="标题 7字符"/>
    <w:basedOn w:val="a0"/>
    <w:link w:val="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80">
    <w:name w:val="标题 8字符"/>
    <w:basedOn w:val="a0"/>
    <w:link w:val="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90">
    <w:name w:val="标题 9字符"/>
    <w:basedOn w:val="a0"/>
    <w:link w:val="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a5">
    <w:name w:val="Block Text"/>
    <w:basedOn w:val="a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styleId="a6">
    <w:name w:val="caption"/>
    <w:basedOn w:val="a"/>
    <w:next w:val="a"/>
    <w:uiPriority w:val="1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a"/>
    <w:uiPriority w:val="1"/>
    <w:qFormat/>
    <w:pPr>
      <w:spacing w:after="120"/>
    </w:pPr>
    <w:rPr>
      <w:color w:val="7F7F7F" w:themeColor="text1" w:themeTint="80"/>
      <w:sz w:val="18"/>
    </w:rPr>
  </w:style>
  <w:style w:type="paragraph" w:styleId="a7">
    <w:name w:val="Date"/>
    <w:basedOn w:val="a"/>
    <w:next w:val="a"/>
    <w:link w:val="a8"/>
    <w:uiPriority w:val="1"/>
    <w:qFormat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a8">
    <w:name w:val="日期字符"/>
    <w:basedOn w:val="a0"/>
    <w:link w:val="a7"/>
    <w:uiPriority w:val="1"/>
    <w:rPr>
      <w:b/>
      <w:color w:val="7F7F7F" w:themeColor="text1" w:themeTint="80"/>
      <w:sz w:val="18"/>
      <w:szCs w:val="24"/>
    </w:rPr>
  </w:style>
  <w:style w:type="paragraph" w:styleId="a9">
    <w:name w:val="footer"/>
    <w:basedOn w:val="a"/>
    <w:link w:val="aa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aa">
    <w:name w:val="页脚字符"/>
    <w:basedOn w:val="a0"/>
    <w:link w:val="a9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a9"/>
    <w:uiPriority w:val="99"/>
    <w:pPr>
      <w:jc w:val="right"/>
    </w:pPr>
  </w:style>
  <w:style w:type="paragraph" w:styleId="ab">
    <w:name w:val="header"/>
    <w:basedOn w:val="a"/>
    <w:link w:val="ac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ac">
    <w:name w:val="页眉字符"/>
    <w:basedOn w:val="a0"/>
    <w:link w:val="ab"/>
    <w:uiPriority w:val="99"/>
    <w:rPr>
      <w:color w:val="595959" w:themeColor="text1" w:themeTint="A6"/>
      <w:sz w:val="20"/>
      <w:szCs w:val="24"/>
    </w:rPr>
  </w:style>
  <w:style w:type="paragraph" w:styleId="ad">
    <w:name w:val="List Bullet"/>
    <w:basedOn w:val="a"/>
    <w:uiPriority w:val="1"/>
    <w:qFormat/>
    <w:pPr>
      <w:tabs>
        <w:tab w:val="num" w:pos="360"/>
      </w:tabs>
      <w:ind w:left="360" w:hanging="360"/>
    </w:pPr>
  </w:style>
  <w:style w:type="paragraph" w:styleId="ae">
    <w:name w:val="List Number"/>
    <w:basedOn w:val="a"/>
    <w:uiPriority w:val="1"/>
    <w:qFormat/>
    <w:pPr>
      <w:tabs>
        <w:tab w:val="num" w:pos="360"/>
      </w:tabs>
      <w:ind w:left="360" w:hanging="360"/>
    </w:pPr>
  </w:style>
  <w:style w:type="paragraph" w:styleId="af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paragraph" w:styleId="af1">
    <w:name w:val="Subtitle"/>
    <w:basedOn w:val="a"/>
    <w:next w:val="a"/>
    <w:link w:val="af2"/>
    <w:uiPriority w:val="1"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af2">
    <w:name w:val="副标题字符"/>
    <w:basedOn w:val="a0"/>
    <w:link w:val="af1"/>
    <w:uiPriority w:val="1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af3">
    <w:name w:val="Table Grid"/>
    <w:basedOn w:val="a1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basedOn w:val="a"/>
    <w:next w:val="a"/>
    <w:link w:val="af5"/>
    <w:uiPriority w:val="1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character" w:customStyle="1" w:styleId="af5">
    <w:name w:val="标题字符"/>
    <w:basedOn w:val="a0"/>
    <w:link w:val="af4"/>
    <w:uiPriority w:val="1"/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paragraph" w:styleId="2">
    <w:name w:val="List Bullet 2"/>
    <w:basedOn w:val="a5"/>
    <w:uiPriority w:val="1"/>
    <w:unhideWhenUsed/>
    <w:qFormat/>
    <w:pPr>
      <w:numPr>
        <w:numId w:val="7"/>
      </w:numPr>
      <w:spacing w:after="40"/>
    </w:pPr>
  </w:style>
  <w:style w:type="paragraph" w:styleId="af6">
    <w:name w:val="Revision"/>
    <w:hidden/>
    <w:uiPriority w:val="99"/>
    <w:semiHidden/>
    <w:rsid w:val="00447070"/>
    <w:pPr>
      <w:spacing w:after="0" w:line="240" w:lineRule="auto"/>
    </w:pPr>
    <w:rPr>
      <w:color w:val="404040" w:themeColor="text1" w:themeTint="BF"/>
      <w:sz w:val="20"/>
      <w:szCs w:val="24"/>
    </w:rPr>
  </w:style>
  <w:style w:type="paragraph" w:styleId="af7">
    <w:name w:val="List Paragraph"/>
    <w:basedOn w:val="a"/>
    <w:uiPriority w:val="34"/>
    <w:unhideWhenUsed/>
    <w:qFormat/>
    <w:rsid w:val="00035A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35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Cs w:val="20"/>
    </w:rPr>
  </w:style>
  <w:style w:type="character" w:customStyle="1" w:styleId="HTML0">
    <w:name w:val="HTML  预设格式字符"/>
    <w:basedOn w:val="a0"/>
    <w:link w:val="HTML"/>
    <w:uiPriority w:val="99"/>
    <w:rsid w:val="00035A85"/>
    <w:rPr>
      <w:rFonts w:ascii="Courier" w:hAnsi="Courier" w:cs="Courier"/>
      <w:sz w:val="20"/>
      <w:szCs w:val="20"/>
    </w:rPr>
  </w:style>
  <w:style w:type="paragraph" w:styleId="af8">
    <w:name w:val="Document Map"/>
    <w:basedOn w:val="a"/>
    <w:link w:val="af9"/>
    <w:uiPriority w:val="99"/>
    <w:semiHidden/>
    <w:unhideWhenUsed/>
    <w:rsid w:val="00C25204"/>
    <w:rPr>
      <w:rFonts w:ascii="Heiti SC Light" w:eastAsia="Heiti SC Light"/>
      <w:sz w:val="24"/>
    </w:rPr>
  </w:style>
  <w:style w:type="character" w:customStyle="1" w:styleId="af9">
    <w:name w:val="文档结构图 字符"/>
    <w:basedOn w:val="a0"/>
    <w:link w:val="af8"/>
    <w:uiPriority w:val="99"/>
    <w:semiHidden/>
    <w:rsid w:val="00C25204"/>
    <w:rPr>
      <w:rFonts w:ascii="Heiti SC Light" w:eastAsia="Heiti SC Light"/>
      <w:color w:val="404040" w:themeColor="text1" w:themeTint="BF"/>
      <w:sz w:val="24"/>
      <w:szCs w:val="24"/>
    </w:rPr>
  </w:style>
  <w:style w:type="character" w:styleId="afa">
    <w:name w:val="Hyperlink"/>
    <w:basedOn w:val="a0"/>
    <w:uiPriority w:val="99"/>
    <w:unhideWhenUsed/>
    <w:rsid w:val="00C25204"/>
    <w:rPr>
      <w:color w:val="524A82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404040" w:themeColor="text1" w:themeTint="BF"/>
      <w:sz w:val="20"/>
      <w:szCs w:val="24"/>
    </w:rPr>
  </w:style>
  <w:style w:type="paragraph" w:styleId="1">
    <w:name w:val="heading 1"/>
    <w:basedOn w:val="a"/>
    <w:next w:val="a"/>
    <w:link w:val="10"/>
    <w:uiPriority w:val="1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20">
    <w:name w:val="heading 2"/>
    <w:basedOn w:val="a"/>
    <w:next w:val="a"/>
    <w:link w:val="21"/>
    <w:uiPriority w:val="1"/>
    <w:qFormat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3">
    <w:name w:val="heading 3"/>
    <w:basedOn w:val="a"/>
    <w:next w:val="a"/>
    <w:link w:val="30"/>
    <w:uiPriority w:val="1"/>
    <w:qFormat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4">
    <w:name w:val="heading 4"/>
    <w:basedOn w:val="a"/>
    <w:next w:val="a"/>
    <w:link w:val="40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6">
    <w:name w:val="heading 6"/>
    <w:basedOn w:val="a"/>
    <w:next w:val="a"/>
    <w:link w:val="60"/>
    <w:uiPriority w:val="1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7">
    <w:name w:val="heading 7"/>
    <w:basedOn w:val="a"/>
    <w:next w:val="a"/>
    <w:link w:val="70"/>
    <w:uiPriority w:val="1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1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9">
    <w:name w:val="heading 9"/>
    <w:basedOn w:val="a"/>
    <w:next w:val="a"/>
    <w:link w:val="90"/>
    <w:uiPriority w:val="1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1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21">
    <w:name w:val="标题 2字符"/>
    <w:basedOn w:val="a0"/>
    <w:link w:val="20"/>
    <w:uiPriority w:val="1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30">
    <w:name w:val="标题 3字符"/>
    <w:basedOn w:val="a0"/>
    <w:link w:val="3"/>
    <w:uiPriority w:val="1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40">
    <w:name w:val="标题 4字符"/>
    <w:basedOn w:val="a0"/>
    <w:link w:val="4"/>
    <w:uiPriority w:val="1"/>
    <w:semiHidden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60">
    <w:name w:val="标题 6字符"/>
    <w:basedOn w:val="a0"/>
    <w:link w:val="6"/>
    <w:uiPriority w:val="1"/>
    <w:semiHidden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70">
    <w:name w:val="标题 7字符"/>
    <w:basedOn w:val="a0"/>
    <w:link w:val="7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80">
    <w:name w:val="标题 8字符"/>
    <w:basedOn w:val="a0"/>
    <w:link w:val="8"/>
    <w:uiPriority w:val="1"/>
    <w:semiHidden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90">
    <w:name w:val="标题 9字符"/>
    <w:basedOn w:val="a0"/>
    <w:link w:val="9"/>
    <w:uiPriority w:val="1"/>
    <w:semiHidden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a5">
    <w:name w:val="Block Text"/>
    <w:basedOn w:val="a"/>
    <w:uiPriority w:val="1"/>
    <w:unhideWhenUsed/>
    <w:qFormat/>
    <w:pPr>
      <w:spacing w:after="0"/>
      <w:ind w:right="360"/>
    </w:pPr>
    <w:rPr>
      <w:iCs/>
      <w:color w:val="7F7F7F" w:themeColor="text1" w:themeTint="80"/>
    </w:rPr>
  </w:style>
  <w:style w:type="paragraph" w:styleId="a6">
    <w:name w:val="caption"/>
    <w:basedOn w:val="a"/>
    <w:next w:val="a"/>
    <w:uiPriority w:val="1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a"/>
    <w:uiPriority w:val="1"/>
    <w:qFormat/>
    <w:pPr>
      <w:spacing w:after="120"/>
    </w:pPr>
    <w:rPr>
      <w:color w:val="7F7F7F" w:themeColor="text1" w:themeTint="80"/>
      <w:sz w:val="18"/>
    </w:rPr>
  </w:style>
  <w:style w:type="paragraph" w:styleId="a7">
    <w:name w:val="Date"/>
    <w:basedOn w:val="a"/>
    <w:next w:val="a"/>
    <w:link w:val="a8"/>
    <w:uiPriority w:val="1"/>
    <w:qFormat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a8">
    <w:name w:val="日期字符"/>
    <w:basedOn w:val="a0"/>
    <w:link w:val="a7"/>
    <w:uiPriority w:val="1"/>
    <w:rPr>
      <w:b/>
      <w:color w:val="7F7F7F" w:themeColor="text1" w:themeTint="80"/>
      <w:sz w:val="18"/>
      <w:szCs w:val="24"/>
    </w:rPr>
  </w:style>
  <w:style w:type="paragraph" w:styleId="a9">
    <w:name w:val="footer"/>
    <w:basedOn w:val="a"/>
    <w:link w:val="aa"/>
    <w:uiPriority w:val="99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aa">
    <w:name w:val="页脚字符"/>
    <w:basedOn w:val="a0"/>
    <w:link w:val="a9"/>
    <w:uiPriority w:val="99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a9"/>
    <w:uiPriority w:val="99"/>
    <w:pPr>
      <w:jc w:val="right"/>
    </w:pPr>
  </w:style>
  <w:style w:type="paragraph" w:styleId="ab">
    <w:name w:val="header"/>
    <w:basedOn w:val="a"/>
    <w:link w:val="ac"/>
    <w:uiPriority w:val="99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ac">
    <w:name w:val="页眉字符"/>
    <w:basedOn w:val="a0"/>
    <w:link w:val="ab"/>
    <w:uiPriority w:val="99"/>
    <w:rPr>
      <w:color w:val="595959" w:themeColor="text1" w:themeTint="A6"/>
      <w:sz w:val="20"/>
      <w:szCs w:val="24"/>
    </w:rPr>
  </w:style>
  <w:style w:type="paragraph" w:styleId="ad">
    <w:name w:val="List Bullet"/>
    <w:basedOn w:val="a"/>
    <w:uiPriority w:val="1"/>
    <w:qFormat/>
    <w:pPr>
      <w:tabs>
        <w:tab w:val="num" w:pos="360"/>
      </w:tabs>
      <w:ind w:left="360" w:hanging="360"/>
    </w:pPr>
  </w:style>
  <w:style w:type="paragraph" w:styleId="ae">
    <w:name w:val="List Number"/>
    <w:basedOn w:val="a"/>
    <w:uiPriority w:val="1"/>
    <w:qFormat/>
    <w:pPr>
      <w:tabs>
        <w:tab w:val="num" w:pos="360"/>
      </w:tabs>
      <w:ind w:left="360" w:hanging="360"/>
    </w:pPr>
  </w:style>
  <w:style w:type="paragraph" w:styleId="af">
    <w:name w:val="No Spacing"/>
    <w:uiPriority w:val="1"/>
    <w:pPr>
      <w:spacing w:after="0" w:line="240" w:lineRule="auto"/>
    </w:pPr>
    <w:rPr>
      <w:sz w:val="5"/>
      <w:szCs w:val="24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paragraph" w:styleId="af1">
    <w:name w:val="Subtitle"/>
    <w:basedOn w:val="a"/>
    <w:next w:val="a"/>
    <w:link w:val="af2"/>
    <w:uiPriority w:val="1"/>
    <w:qFormat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af2">
    <w:name w:val="副标题字符"/>
    <w:basedOn w:val="a0"/>
    <w:link w:val="af1"/>
    <w:uiPriority w:val="1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af3">
    <w:name w:val="Table Grid"/>
    <w:basedOn w:val="a1"/>
    <w:uiPriority w:val="59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Title"/>
    <w:basedOn w:val="a"/>
    <w:next w:val="a"/>
    <w:link w:val="af5"/>
    <w:uiPriority w:val="1"/>
    <w:qFormat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character" w:customStyle="1" w:styleId="af5">
    <w:name w:val="标题字符"/>
    <w:basedOn w:val="a0"/>
    <w:link w:val="af4"/>
    <w:uiPriority w:val="1"/>
    <w:rPr>
      <w:rFonts w:asciiTheme="majorHAnsi" w:eastAsiaTheme="majorEastAsia" w:hAnsiTheme="majorHAnsi" w:cstheme="majorBidi"/>
      <w:color w:val="983620" w:themeColor="accent2"/>
      <w:kern w:val="28"/>
      <w:sz w:val="96"/>
      <w:szCs w:val="52"/>
    </w:rPr>
  </w:style>
  <w:style w:type="paragraph" w:styleId="2">
    <w:name w:val="List Bullet 2"/>
    <w:basedOn w:val="a5"/>
    <w:uiPriority w:val="1"/>
    <w:unhideWhenUsed/>
    <w:qFormat/>
    <w:pPr>
      <w:numPr>
        <w:numId w:val="7"/>
      </w:numPr>
      <w:spacing w:after="40"/>
    </w:pPr>
  </w:style>
  <w:style w:type="paragraph" w:styleId="af6">
    <w:name w:val="Revision"/>
    <w:hidden/>
    <w:uiPriority w:val="99"/>
    <w:semiHidden/>
    <w:rsid w:val="00447070"/>
    <w:pPr>
      <w:spacing w:after="0" w:line="240" w:lineRule="auto"/>
    </w:pPr>
    <w:rPr>
      <w:color w:val="404040" w:themeColor="text1" w:themeTint="BF"/>
      <w:sz w:val="20"/>
      <w:szCs w:val="24"/>
    </w:rPr>
  </w:style>
  <w:style w:type="paragraph" w:styleId="af7">
    <w:name w:val="List Paragraph"/>
    <w:basedOn w:val="a"/>
    <w:uiPriority w:val="34"/>
    <w:unhideWhenUsed/>
    <w:qFormat/>
    <w:rsid w:val="00035A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35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Cs w:val="20"/>
    </w:rPr>
  </w:style>
  <w:style w:type="character" w:customStyle="1" w:styleId="HTML0">
    <w:name w:val="HTML  预设格式字符"/>
    <w:basedOn w:val="a0"/>
    <w:link w:val="HTML"/>
    <w:uiPriority w:val="99"/>
    <w:rsid w:val="00035A85"/>
    <w:rPr>
      <w:rFonts w:ascii="Courier" w:hAnsi="Courier" w:cs="Courier"/>
      <w:sz w:val="20"/>
      <w:szCs w:val="20"/>
    </w:rPr>
  </w:style>
  <w:style w:type="paragraph" w:styleId="af8">
    <w:name w:val="Document Map"/>
    <w:basedOn w:val="a"/>
    <w:link w:val="af9"/>
    <w:uiPriority w:val="99"/>
    <w:semiHidden/>
    <w:unhideWhenUsed/>
    <w:rsid w:val="00C25204"/>
    <w:rPr>
      <w:rFonts w:ascii="Heiti SC Light" w:eastAsia="Heiti SC Light"/>
      <w:sz w:val="24"/>
    </w:rPr>
  </w:style>
  <w:style w:type="character" w:customStyle="1" w:styleId="af9">
    <w:name w:val="文档结构图 字符"/>
    <w:basedOn w:val="a0"/>
    <w:link w:val="af8"/>
    <w:uiPriority w:val="99"/>
    <w:semiHidden/>
    <w:rsid w:val="00C25204"/>
    <w:rPr>
      <w:rFonts w:ascii="Heiti SC Light" w:eastAsia="Heiti SC Light"/>
      <w:color w:val="404040" w:themeColor="text1" w:themeTint="BF"/>
      <w:sz w:val="24"/>
      <w:szCs w:val="24"/>
    </w:rPr>
  </w:style>
  <w:style w:type="character" w:styleId="afa">
    <w:name w:val="Hyperlink"/>
    <w:basedOn w:val="a0"/>
    <w:uiPriority w:val="99"/>
    <w:unhideWhenUsed/>
    <w:rsid w:val="00C25204"/>
    <w:rPr>
      <w:color w:val="524A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26434;&#39033;%20:&#35838;&#31243;&#25552;&#3243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95D400C6225748876C7813233F5E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D94458-68D0-8A47-9598-402083B188E7}"/>
      </w:docPartPr>
      <w:docPartBody>
        <w:p w:rsidR="005B54F4" w:rsidRDefault="005B54F4">
          <w:pPr>
            <w:pStyle w:val="DC95D400C6225748876C7813233F5E37"/>
          </w:pPr>
          <w:r>
            <w:rPr>
              <w:lang w:val="zh-CN"/>
            </w:rPr>
            <w:t>CS200</w:t>
          </w:r>
        </w:p>
      </w:docPartBody>
    </w:docPart>
    <w:docPart>
      <w:docPartPr>
        <w:name w:val="4809F12BBC4B7A46A1EBAE6BCD4F33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ABBEE-9E2C-3E4F-885B-8B4C972D6572}"/>
      </w:docPartPr>
      <w:docPartBody>
        <w:p w:rsidR="005B54F4" w:rsidRDefault="005B54F4">
          <w:pPr>
            <w:pStyle w:val="4809F12BBC4B7A46A1EBAE6BCD4F3340"/>
          </w:pPr>
          <w:r>
            <w:rPr>
              <w:lang w:val="zh-CN"/>
            </w:rPr>
            <w:t>Course Name</w:t>
          </w:r>
        </w:p>
      </w:docPartBody>
    </w:docPart>
    <w:docPart>
      <w:docPartPr>
        <w:name w:val="18E2FE150609C64FBC18CC6B7915D0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FE7550-59CF-1840-A649-E5CEA6E3BB5C}"/>
      </w:docPartPr>
      <w:docPartBody>
        <w:p w:rsidR="005B54F4" w:rsidRDefault="005B54F4">
          <w:pPr>
            <w:pStyle w:val="18E2FE150609C64FBC18CC6B7915D06A"/>
          </w:pPr>
          <w:r>
            <w:rPr>
              <w:lang w:val="zh-CN"/>
            </w:rPr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">
    <w:panose1 w:val="02000500000000000000"/>
    <w:charset w:val="50"/>
    <w:family w:val="auto"/>
    <w:pitch w:val="variable"/>
    <w:sig w:usb0="00000005" w:usb1="080E0000" w:usb2="00000010" w:usb3="00000000" w:csb0="0004001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4F4"/>
    <w:rsid w:val="005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95D400C6225748876C7813233F5E37">
    <w:name w:val="DC95D400C6225748876C7813233F5E37"/>
    <w:pPr>
      <w:widowControl w:val="0"/>
      <w:jc w:val="both"/>
    </w:pPr>
  </w:style>
  <w:style w:type="paragraph" w:customStyle="1" w:styleId="4809F12BBC4B7A46A1EBAE6BCD4F3340">
    <w:name w:val="4809F12BBC4B7A46A1EBAE6BCD4F3340"/>
    <w:pPr>
      <w:widowControl w:val="0"/>
      <w:jc w:val="both"/>
    </w:pPr>
  </w:style>
  <w:style w:type="paragraph" w:customStyle="1" w:styleId="18E2FE150609C64FBC18CC6B7915D06A">
    <w:name w:val="18E2FE150609C64FBC18CC6B7915D06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95D400C6225748876C7813233F5E37">
    <w:name w:val="DC95D400C6225748876C7813233F5E37"/>
    <w:pPr>
      <w:widowControl w:val="0"/>
      <w:jc w:val="both"/>
    </w:pPr>
  </w:style>
  <w:style w:type="paragraph" w:customStyle="1" w:styleId="4809F12BBC4B7A46A1EBAE6BCD4F3340">
    <w:name w:val="4809F12BBC4B7A46A1EBAE6BCD4F3340"/>
    <w:pPr>
      <w:widowControl w:val="0"/>
      <w:jc w:val="both"/>
    </w:pPr>
  </w:style>
  <w:style w:type="paragraph" w:customStyle="1" w:styleId="18E2FE150609C64FBC18CC6B7915D06A">
    <w:name w:val="18E2FE150609C64FBC18CC6B7915D06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课程提纲.dotx</Template>
  <TotalTime>189</TotalTime>
  <Pages>9</Pages>
  <Words>841</Words>
  <Characters>4800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全景网模版标签</dc:title>
  <dc:subject>TAG V1.0</dc:subject>
  <dc:creator>张 阳</dc:creator>
  <cp:keywords/>
  <dc:description/>
  <cp:lastModifiedBy>张 阳</cp:lastModifiedBy>
  <cp:revision>6</cp:revision>
  <dcterms:created xsi:type="dcterms:W3CDTF">2017-01-20T07:18:00Z</dcterms:created>
  <dcterms:modified xsi:type="dcterms:W3CDTF">2017-05-31T07:02:00Z</dcterms:modified>
  <cp:category/>
</cp:coreProperties>
</file>